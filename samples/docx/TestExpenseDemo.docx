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3813015"/>
        <w:placeholder>
          <w:docPart w:val="2A630980F8034D4DB0EF35E24080E060"/>
        </w:placeholder>
        <w:temporary/>
        <w:showingPlcHdr/>
        <w15:appearance w15:val="hidden"/>
      </w:sdtPr>
      <w:sdtContent>
        <w:p w14:paraId="68AE088B" w14:textId="77777777" w:rsidR="008C4630" w:rsidRDefault="004F1DE0" w:rsidP="007C1E0A">
          <w:pPr>
            <w:pStyle w:val="Title"/>
          </w:pPr>
          <w:r w:rsidRPr="007C1E0A">
            <w:t>TRAVEL EXPENSES</w:t>
          </w:r>
        </w:p>
      </w:sdtContent>
    </w:sdt>
    <w:tbl>
      <w:tblPr>
        <w:tblStyle w:val="PlainTable3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420" w:firstRow="1" w:lastRow="0" w:firstColumn="0" w:lastColumn="0" w:noHBand="0" w:noVBand="1"/>
        <w:tblDescription w:val="Contact information table"/>
      </w:tblPr>
      <w:tblGrid>
        <w:gridCol w:w="1754"/>
        <w:gridCol w:w="3608"/>
        <w:gridCol w:w="1815"/>
        <w:gridCol w:w="4297"/>
      </w:tblGrid>
      <w:tr w:rsidR="00075CBA" w14:paraId="5A7FDBED" w14:textId="77777777" w:rsidTr="00197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777867703"/>
            <w:placeholder>
              <w:docPart w:val="15C3BC7C9404401FAD4FEDA21E09E100"/>
            </w:placeholder>
            <w:temporary/>
            <w:showingPlcHdr/>
            <w15:appearance w15:val="hidden"/>
          </w:sdtPr>
          <w:sdtContent>
            <w:tc>
              <w:tcPr>
                <w:tcW w:w="1754" w:type="dxa"/>
                <w:tcBorders>
                  <w:left w:val="single" w:sz="18" w:space="0" w:color="FFFFFF" w:themeColor="background1"/>
                </w:tcBorders>
                <w:shd w:val="clear" w:color="auto" w:fill="FFC40C" w:themeFill="accent4"/>
              </w:tcPr>
              <w:p w14:paraId="778ABBB9" w14:textId="77777777" w:rsidR="00075CBA" w:rsidRDefault="004F1DE0" w:rsidP="008C4630">
                <w:pPr>
                  <w:pStyle w:val="Heading1"/>
                  <w:spacing w:before="20" w:after="20"/>
                  <w:outlineLvl w:val="0"/>
                </w:pPr>
                <w:r w:rsidRPr="00F017D8">
                  <w:rPr>
                    <w:b/>
                  </w:rPr>
                  <w:t>Name</w:t>
                </w:r>
              </w:p>
            </w:tc>
          </w:sdtContent>
        </w:sdt>
        <w:tc>
          <w:tcPr>
            <w:tcW w:w="3608" w:type="dxa"/>
            <w:tcMar>
              <w:right w:w="216" w:type="dxa"/>
            </w:tcMar>
          </w:tcPr>
          <w:p w14:paraId="20509262" w14:textId="1229E323" w:rsidR="00075CBA" w:rsidRDefault="00432A8F" w:rsidP="006D24C9">
            <w:pPr>
              <w:spacing w:before="20" w:after="20"/>
            </w:pPr>
            <w:r>
              <w:t>{{Name}}</w:t>
            </w:r>
          </w:p>
        </w:tc>
        <w:tc>
          <w:tcPr>
            <w:tcW w:w="1815" w:type="dxa"/>
            <w:shd w:val="clear" w:color="auto" w:fill="FFC40C" w:themeFill="accent4"/>
          </w:tcPr>
          <w:p w14:paraId="4E0C7BEA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2106224692"/>
                <w:placeholder>
                  <w:docPart w:val="0ECF56D66D654353B7F167704D0E391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</w:rPr>
                  <w:t>Department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4FFA9055" w14:textId="403D5696" w:rsidR="00075CBA" w:rsidRDefault="00432A8F" w:rsidP="006D24C9">
            <w:pPr>
              <w:spacing w:before="20" w:after="20"/>
            </w:pPr>
            <w:r>
              <w:t>{{Department}}</w:t>
            </w:r>
          </w:p>
        </w:tc>
      </w:tr>
      <w:tr w:rsidR="00050250" w14:paraId="510474B6" w14:textId="77777777" w:rsidTr="00197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76250523" w14:textId="31E13BBF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Total Amount</w:t>
            </w:r>
          </w:p>
        </w:tc>
        <w:tc>
          <w:tcPr>
            <w:tcW w:w="3608" w:type="dxa"/>
            <w:tcMar>
              <w:right w:w="216" w:type="dxa"/>
            </w:tcMar>
          </w:tcPr>
          <w:p w14:paraId="0542FB17" w14:textId="2947DA10" w:rsidR="00050250" w:rsidRDefault="00050250" w:rsidP="00050250">
            <w:pPr>
              <w:spacing w:before="20" w:after="20"/>
            </w:pPr>
            <w:r>
              <w:t>{{Total_Amount}}</w:t>
            </w:r>
          </w:p>
        </w:tc>
        <w:tc>
          <w:tcPr>
            <w:tcW w:w="1815" w:type="dxa"/>
            <w:shd w:val="clear" w:color="auto" w:fill="FFC40C" w:themeFill="accent4"/>
          </w:tcPr>
          <w:p w14:paraId="75A76011" w14:textId="2E7D1B54" w:rsidR="00050250" w:rsidRDefault="00050250" w:rsidP="00050250">
            <w:pPr>
              <w:pStyle w:val="Heading1"/>
              <w:spacing w:before="20" w:after="20"/>
              <w:outlineLvl w:val="0"/>
            </w:pPr>
            <w:r>
              <w:t>Date</w:t>
            </w:r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311D6DA7" w14:textId="2DF65F4D" w:rsidR="00050250" w:rsidRDefault="00C972BA" w:rsidP="00050250">
            <w:pPr>
              <w:spacing w:before="20" w:after="20"/>
            </w:pPr>
            <w:r>
              <w:t>{{StartDate}} – {{EndDate}}</w:t>
            </w:r>
          </w:p>
        </w:tc>
      </w:tr>
      <w:tr w:rsidR="00075CBA" w14:paraId="26873059" w14:textId="77777777" w:rsidTr="00197444">
        <w:tc>
          <w:tcPr>
            <w:tcW w:w="1754" w:type="dxa"/>
            <w:tcBorders>
              <w:left w:val="single" w:sz="18" w:space="0" w:color="FFFFFF" w:themeColor="background1"/>
            </w:tcBorders>
            <w:shd w:val="clear" w:color="auto" w:fill="FFC40C" w:themeFill="accent4"/>
          </w:tcPr>
          <w:p w14:paraId="32FE4A2D" w14:textId="3BF790F8" w:rsidR="00075CBA" w:rsidRDefault="0089218D" w:rsidP="008C4630">
            <w:pPr>
              <w:pStyle w:val="Heading1"/>
              <w:spacing w:before="20" w:after="20"/>
              <w:outlineLvl w:val="0"/>
            </w:pPr>
            <w:r>
              <w:t>Approved</w:t>
            </w:r>
          </w:p>
        </w:tc>
        <w:tc>
          <w:tcPr>
            <w:tcW w:w="3608" w:type="dxa"/>
            <w:tcMar>
              <w:right w:w="216" w:type="dxa"/>
            </w:tcMar>
          </w:tcPr>
          <w:p w14:paraId="607074F1" w14:textId="5B73D69A" w:rsidR="00075CBA" w:rsidRDefault="0089218D" w:rsidP="006D24C9">
            <w:pPr>
              <w:spacing w:before="20" w:after="20"/>
            </w:pPr>
            <w:r>
              <w:t>{{Approved}}</w:t>
            </w:r>
          </w:p>
        </w:tc>
        <w:tc>
          <w:tcPr>
            <w:tcW w:w="1815" w:type="dxa"/>
            <w:shd w:val="clear" w:color="auto" w:fill="FFC40C" w:themeFill="accent4"/>
          </w:tcPr>
          <w:p w14:paraId="55431E29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153425561"/>
                <w:placeholder>
                  <w:docPart w:val="4208A4CC8C3047BF94595958CFA30FA8"/>
                </w:placeholder>
                <w:temporary/>
                <w:showingPlcHdr/>
                <w15:appearance w15:val="hidden"/>
              </w:sdtPr>
              <w:sdtContent>
                <w:r w:rsidR="004F1DE0">
                  <w:t>Purpose</w:t>
                </w:r>
              </w:sdtContent>
            </w:sdt>
          </w:p>
        </w:tc>
        <w:tc>
          <w:tcPr>
            <w:tcW w:w="4297" w:type="dxa"/>
            <w:tcBorders>
              <w:right w:val="single" w:sz="18" w:space="0" w:color="FFFFFF" w:themeColor="background1"/>
            </w:tcBorders>
          </w:tcPr>
          <w:p w14:paraId="0AE8F838" w14:textId="3B4D5386" w:rsidR="00075CBA" w:rsidRDefault="00B0615B" w:rsidP="006D24C9">
            <w:pPr>
              <w:spacing w:before="20" w:after="20"/>
            </w:pPr>
            <w:r>
              <w:t>{{Purpose}}</w:t>
            </w:r>
          </w:p>
        </w:tc>
      </w:tr>
    </w:tbl>
    <w:p w14:paraId="2B567C0F" w14:textId="77777777" w:rsidR="00075CBA" w:rsidRDefault="00000000">
      <w:pPr>
        <w:pStyle w:val="Heading3"/>
      </w:pPr>
      <w:sdt>
        <w:sdtPr>
          <w:id w:val="-1616968686"/>
          <w:placeholder>
            <w:docPart w:val="D4923EED7444479DB12416BCB8656450"/>
          </w:placeholder>
          <w:temporary/>
          <w:showingPlcHdr/>
          <w15:appearance w15:val="hidden"/>
        </w:sdtPr>
        <w:sdtContent>
          <w:r w:rsidR="004F1DE0">
            <w:t>Trip Hours</w:t>
          </w:r>
        </w:sdtContent>
      </w:sdt>
    </w:p>
    <w:tbl>
      <w:tblPr>
        <w:tblStyle w:val="PlainTable3"/>
        <w:tblW w:w="5000" w:type="pct"/>
        <w:tblLook w:val="0420" w:firstRow="1" w:lastRow="0" w:firstColumn="0" w:lastColumn="0" w:noHBand="0" w:noVBand="1"/>
        <w:tblDescription w:val="Trip hours table"/>
      </w:tblPr>
      <w:tblGrid>
        <w:gridCol w:w="6"/>
        <w:gridCol w:w="1660"/>
        <w:gridCol w:w="1627"/>
        <w:gridCol w:w="8181"/>
      </w:tblGrid>
      <w:tr w:rsidR="004906DF" w14:paraId="1D2946C4" w14:textId="77777777" w:rsidTr="00F017D8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1" w:type="dxa"/>
            <w:shd w:val="clear" w:color="auto" w:fill="0E5563" w:themeFill="accent5"/>
          </w:tcPr>
          <w:p w14:paraId="2FE207FE" w14:textId="77777777" w:rsidR="00075CBA" w:rsidRPr="00F017D8" w:rsidRDefault="00000000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2032067000"/>
                <w:placeholder>
                  <w:docPart w:val="BDFACC18B9C14BF89FE138F8AD6CBE89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Dates</w:t>
                </w:r>
              </w:sdtContent>
            </w:sdt>
          </w:p>
        </w:tc>
        <w:tc>
          <w:tcPr>
            <w:tcW w:w="1354" w:type="dxa"/>
            <w:shd w:val="clear" w:color="auto" w:fill="0E5563" w:themeFill="accent5"/>
          </w:tcPr>
          <w:p w14:paraId="0D596C20" w14:textId="77777777" w:rsidR="00075CBA" w:rsidRPr="00F017D8" w:rsidRDefault="00000000" w:rsidP="004906DF">
            <w:pPr>
              <w:pStyle w:val="Heading1"/>
              <w:outlineLvl w:val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685123013"/>
                <w:placeholder>
                  <w:docPart w:val="3310BDFEF9C44FE493A855BF9A75B561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rStyle w:val="Heading1Char"/>
                    <w:color w:val="FFFFFF" w:themeColor="background1"/>
                  </w:rPr>
                  <w:t>Hours</w:t>
                </w:r>
              </w:sdtContent>
            </w:sdt>
          </w:p>
        </w:tc>
        <w:tc>
          <w:tcPr>
            <w:tcW w:w="6807" w:type="dxa"/>
            <w:shd w:val="clear" w:color="auto" w:fill="0E5563" w:themeFill="accent5"/>
          </w:tcPr>
          <w:p w14:paraId="3A95BABA" w14:textId="77777777" w:rsidR="00075CBA" w:rsidRPr="00F017D8" w:rsidRDefault="00000000" w:rsidP="004906DF">
            <w:pPr>
              <w:pStyle w:val="Heading1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618714453"/>
                <w:placeholder>
                  <w:docPart w:val="0CAB1A365384408A9F225AD98C2E7478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How spent</w:t>
                </w:r>
              </w:sdtContent>
            </w:sdt>
          </w:p>
        </w:tc>
      </w:tr>
      <w:tr w:rsidR="00075CBA" w14:paraId="6B0DF58A" w14:textId="77777777" w:rsidTr="00F017D8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1416979789"/>
            <w:placeholder>
              <w:docPart w:val="D2ADA98A3128428283A781F69DF456FA"/>
            </w:placeholder>
            <w:temporary/>
            <w:showingPlcHdr/>
            <w15:appearance w15:val="hidden"/>
          </w:sdtPr>
          <w:sdtContent>
            <w:tc>
              <w:tcPr>
                <w:tcW w:w="1381" w:type="dxa"/>
              </w:tcPr>
              <w:p w14:paraId="538C94D5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sdt>
          <w:sdtPr>
            <w:id w:val="1840039212"/>
            <w:placeholder>
              <w:docPart w:val="5C9740EE9B9E4A14A7B19EB613213688"/>
            </w:placeholder>
            <w:temporary/>
            <w:showingPlcHdr/>
            <w15:appearance w15:val="hidden"/>
          </w:sdtPr>
          <w:sdtContent>
            <w:tc>
              <w:tcPr>
                <w:tcW w:w="1354" w:type="dxa"/>
              </w:tcPr>
              <w:p w14:paraId="5336A218" w14:textId="77777777" w:rsidR="00075CBA" w:rsidRDefault="00FE7B8C" w:rsidP="00FE7B8C">
                <w:pPr>
                  <w:pStyle w:val="RightAlignedText"/>
                  <w:spacing w:before="20" w:after="20"/>
                </w:pPr>
                <w:r>
                  <w:t>Hours</w:t>
                </w:r>
              </w:p>
            </w:tc>
          </w:sdtContent>
        </w:sdt>
        <w:sdt>
          <w:sdtPr>
            <w:id w:val="1370334881"/>
            <w:placeholder>
              <w:docPart w:val="ECFA89D497644B2CA621BC3B7739DBC5"/>
            </w:placeholder>
            <w:temporary/>
            <w:showingPlcHdr/>
            <w15:appearance w15:val="hidden"/>
          </w:sdtPr>
          <w:sdtContent>
            <w:tc>
              <w:tcPr>
                <w:tcW w:w="6807" w:type="dxa"/>
              </w:tcPr>
              <w:p w14:paraId="71F55014" w14:textId="77777777" w:rsidR="00075CBA" w:rsidRDefault="00FE7B8C" w:rsidP="00FE7B8C">
                <w:pPr>
                  <w:spacing w:before="20" w:after="20"/>
                </w:pPr>
                <w:r>
                  <w:t>How spent</w:t>
                </w:r>
              </w:p>
            </w:tc>
          </w:sdtContent>
        </w:sdt>
      </w:tr>
      <w:tr w:rsidR="00075CBA" w14:paraId="1637DC17" w14:textId="77777777" w:rsidTr="00F017D8">
        <w:sdt>
          <w:sdtPr>
            <w:id w:val="-55861717"/>
            <w:placeholder>
              <w:docPart w:val="30E85AF2630B4A4081E1AC053FA1CD7C"/>
            </w:placeholder>
            <w:temporary/>
            <w:showingPlcHdr/>
            <w15:appearance w15:val="hidden"/>
          </w:sdtPr>
          <w:sdtContent>
            <w:tc>
              <w:tcPr>
                <w:tcW w:w="1381" w:type="dxa"/>
                <w:gridSpan w:val="2"/>
              </w:tcPr>
              <w:p w14:paraId="1191AD17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sdt>
          <w:sdtPr>
            <w:id w:val="-710351105"/>
            <w:placeholder>
              <w:docPart w:val="6B59839EE2FD43769AFE576CA38235E1"/>
            </w:placeholder>
            <w:temporary/>
            <w:showingPlcHdr/>
            <w15:appearance w15:val="hidden"/>
          </w:sdtPr>
          <w:sdtContent>
            <w:tc>
              <w:tcPr>
                <w:tcW w:w="1354" w:type="dxa"/>
              </w:tcPr>
              <w:p w14:paraId="1CAA0BDF" w14:textId="77777777" w:rsidR="00075CBA" w:rsidRDefault="00FE7B8C">
                <w:pPr>
                  <w:pStyle w:val="RightAlignedText"/>
                  <w:spacing w:before="20" w:after="20"/>
                </w:pPr>
                <w:r>
                  <w:t>Hours</w:t>
                </w:r>
              </w:p>
            </w:tc>
          </w:sdtContent>
        </w:sdt>
        <w:sdt>
          <w:sdtPr>
            <w:id w:val="-390189705"/>
            <w:placeholder>
              <w:docPart w:val="C695669726994943B1D26746DD8E1339"/>
            </w:placeholder>
            <w:temporary/>
            <w:showingPlcHdr/>
            <w15:appearance w15:val="hidden"/>
          </w:sdtPr>
          <w:sdtContent>
            <w:tc>
              <w:tcPr>
                <w:tcW w:w="6807" w:type="dxa"/>
              </w:tcPr>
              <w:p w14:paraId="42962C8C" w14:textId="77777777" w:rsidR="00075CBA" w:rsidRDefault="00FE7B8C">
                <w:pPr>
                  <w:spacing w:before="20" w:after="20"/>
                </w:pPr>
                <w:r>
                  <w:t>How spent</w:t>
                </w:r>
              </w:p>
            </w:tc>
          </w:sdtContent>
        </w:sdt>
      </w:tr>
      <w:tr w:rsidR="00075CBA" w14:paraId="604075CA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816298673"/>
            <w:placeholder>
              <w:docPart w:val="AE1F32D6866B4128BBA858160081DA7D"/>
            </w:placeholder>
            <w:temporary/>
            <w:showingPlcHdr/>
            <w15:appearance w15:val="hidden"/>
          </w:sdtPr>
          <w:sdtContent>
            <w:tc>
              <w:tcPr>
                <w:tcW w:w="1381" w:type="dxa"/>
                <w:gridSpan w:val="2"/>
              </w:tcPr>
              <w:p w14:paraId="7803210A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sdt>
          <w:sdtPr>
            <w:id w:val="1113249543"/>
            <w:placeholder>
              <w:docPart w:val="920D7A684CF1407486F9799C181EC235"/>
            </w:placeholder>
            <w:temporary/>
            <w:showingPlcHdr/>
            <w15:appearance w15:val="hidden"/>
          </w:sdtPr>
          <w:sdtContent>
            <w:tc>
              <w:tcPr>
                <w:tcW w:w="1354" w:type="dxa"/>
              </w:tcPr>
              <w:p w14:paraId="2B176FCD" w14:textId="77777777" w:rsidR="00075CBA" w:rsidRDefault="00FE7B8C">
                <w:pPr>
                  <w:pStyle w:val="RightAlignedText"/>
                  <w:spacing w:before="20" w:after="20"/>
                </w:pPr>
                <w:r>
                  <w:t>Hours</w:t>
                </w:r>
              </w:p>
            </w:tc>
          </w:sdtContent>
        </w:sdt>
        <w:sdt>
          <w:sdtPr>
            <w:id w:val="1826166410"/>
            <w:placeholder>
              <w:docPart w:val="9B1E106D08E94215ABEEE6D3F35B32E0"/>
            </w:placeholder>
            <w:temporary/>
            <w:showingPlcHdr/>
            <w15:appearance w15:val="hidden"/>
          </w:sdtPr>
          <w:sdtContent>
            <w:tc>
              <w:tcPr>
                <w:tcW w:w="6807" w:type="dxa"/>
              </w:tcPr>
              <w:p w14:paraId="3D28C5FE" w14:textId="77777777" w:rsidR="00075CBA" w:rsidRDefault="00FE7B8C">
                <w:pPr>
                  <w:spacing w:before="20" w:after="20"/>
                </w:pPr>
                <w:r>
                  <w:t>How spent</w:t>
                </w:r>
              </w:p>
            </w:tc>
          </w:sdtContent>
        </w:sdt>
      </w:tr>
      <w:tr w:rsidR="00075CBA" w14:paraId="7A05C12C" w14:textId="77777777" w:rsidTr="00F017D8">
        <w:sdt>
          <w:sdtPr>
            <w:id w:val="-1242088915"/>
            <w:placeholder>
              <w:docPart w:val="2AA9D4F67C1641018B4FCA7D41217780"/>
            </w:placeholder>
            <w:temporary/>
            <w:showingPlcHdr/>
            <w15:appearance w15:val="hidden"/>
          </w:sdtPr>
          <w:sdtContent>
            <w:tc>
              <w:tcPr>
                <w:tcW w:w="1381" w:type="dxa"/>
                <w:gridSpan w:val="2"/>
              </w:tcPr>
              <w:p w14:paraId="23F3C264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sdt>
          <w:sdtPr>
            <w:id w:val="-313715752"/>
            <w:placeholder>
              <w:docPart w:val="A6C2BA682E20460D80A8AD95023FD553"/>
            </w:placeholder>
            <w:temporary/>
            <w:showingPlcHdr/>
            <w15:appearance w15:val="hidden"/>
          </w:sdtPr>
          <w:sdtContent>
            <w:tc>
              <w:tcPr>
                <w:tcW w:w="1354" w:type="dxa"/>
              </w:tcPr>
              <w:p w14:paraId="59754168" w14:textId="77777777" w:rsidR="00075CBA" w:rsidRDefault="00FE7B8C">
                <w:pPr>
                  <w:pStyle w:val="RightAlignedText"/>
                  <w:spacing w:before="20" w:after="20"/>
                </w:pPr>
                <w:r>
                  <w:t>Hours</w:t>
                </w:r>
              </w:p>
            </w:tc>
          </w:sdtContent>
        </w:sdt>
        <w:sdt>
          <w:sdtPr>
            <w:id w:val="1393540878"/>
            <w:placeholder>
              <w:docPart w:val="73907C377DC34A91A37C9561930D1CB8"/>
            </w:placeholder>
            <w:temporary/>
            <w:showingPlcHdr/>
            <w15:appearance w15:val="hidden"/>
          </w:sdtPr>
          <w:sdtContent>
            <w:tc>
              <w:tcPr>
                <w:tcW w:w="6807" w:type="dxa"/>
              </w:tcPr>
              <w:p w14:paraId="025B0CC6" w14:textId="77777777" w:rsidR="00075CBA" w:rsidRDefault="00FE7B8C">
                <w:pPr>
                  <w:spacing w:before="20" w:after="20"/>
                </w:pPr>
                <w:r>
                  <w:t>How spent</w:t>
                </w:r>
              </w:p>
            </w:tc>
          </w:sdtContent>
        </w:sdt>
      </w:tr>
    </w:tbl>
    <w:p w14:paraId="49D0AC7F" w14:textId="77777777" w:rsidR="00075CBA" w:rsidRDefault="00000000">
      <w:pPr>
        <w:pStyle w:val="Heading3"/>
      </w:pPr>
      <w:sdt>
        <w:sdtPr>
          <w:id w:val="-328752223"/>
          <w:placeholder>
            <w:docPart w:val="E8F3E1B523AC4436925055CAF7FD9AE3"/>
          </w:placeholder>
          <w:temporary/>
          <w:showingPlcHdr/>
          <w15:appearance w15:val="hidden"/>
        </w:sdtPr>
        <w:sdtContent>
          <w:r w:rsidR="004F1DE0">
            <w:t>Expenses</w:t>
          </w:r>
        </w:sdtContent>
      </w:sdt>
    </w:p>
    <w:tbl>
      <w:tblPr>
        <w:tblStyle w:val="PlainTable3"/>
        <w:tblW w:w="5000" w:type="pct"/>
        <w:tblLayout w:type="fixed"/>
        <w:tblLook w:val="0420" w:firstRow="1" w:lastRow="0" w:firstColumn="0" w:lastColumn="0" w:noHBand="0" w:noVBand="1"/>
        <w:tblDescription w:val="Expenses table"/>
      </w:tblPr>
      <w:tblGrid>
        <w:gridCol w:w="2221"/>
        <w:gridCol w:w="1674"/>
        <w:gridCol w:w="6193"/>
        <w:gridCol w:w="1409"/>
      </w:tblGrid>
      <w:tr w:rsidR="008A451F" w:rsidRPr="008A451F" w14:paraId="73CEE793" w14:textId="77777777" w:rsidTr="00F01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"/>
        </w:trPr>
        <w:sdt>
          <w:sdtPr>
            <w:rPr>
              <w:color w:val="FFFFFF" w:themeColor="background1"/>
            </w:rPr>
            <w:id w:val="232135201"/>
            <w:placeholder>
              <w:docPart w:val="8361E7A837D7435A8361957DC5838E6D"/>
            </w:placeholder>
            <w:temporary/>
            <w:showingPlcHdr/>
            <w15:appearance w15:val="hidden"/>
          </w:sdtPr>
          <w:sdtContent>
            <w:tc>
              <w:tcPr>
                <w:tcW w:w="1814" w:type="dxa"/>
                <w:tcBorders>
                  <w:bottom w:val="single" w:sz="18" w:space="0" w:color="FFFFFF" w:themeColor="background1"/>
                </w:tcBorders>
                <w:shd w:val="clear" w:color="auto" w:fill="0E5563" w:themeFill="accent5"/>
              </w:tcPr>
              <w:p w14:paraId="65766A1D" w14:textId="77777777" w:rsidR="00075CBA" w:rsidRPr="00F017D8" w:rsidRDefault="00F25A5C" w:rsidP="00F25A5C">
                <w:pPr>
                  <w:pStyle w:val="Heading1"/>
                  <w:outlineLvl w:val="0"/>
                  <w:rPr>
                    <w:b/>
                    <w:color w:val="FFFFFF" w:themeColor="background1"/>
                  </w:rPr>
                </w:pPr>
                <w:r w:rsidRPr="00F017D8">
                  <w:rPr>
                    <w:b/>
                    <w:color w:val="FFFFFF" w:themeColor="background1"/>
                  </w:rPr>
                  <w:t>Category</w:t>
                </w:r>
              </w:p>
            </w:tc>
          </w:sdtContent>
        </w:sdt>
        <w:tc>
          <w:tcPr>
            <w:tcW w:w="1368" w:type="dxa"/>
            <w:shd w:val="clear" w:color="auto" w:fill="0E5563" w:themeFill="accent5"/>
          </w:tcPr>
          <w:p w14:paraId="0AD1BC8C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952235412"/>
                <w:placeholder>
                  <w:docPart w:val="61E2C790B8BD4BD2AD7F555F5C1E1D58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Dates</w:t>
                </w:r>
              </w:sdtContent>
            </w:sdt>
          </w:p>
        </w:tc>
        <w:tc>
          <w:tcPr>
            <w:tcW w:w="5060" w:type="dxa"/>
            <w:tcBorders>
              <w:right w:val="single" w:sz="18" w:space="0" w:color="FFFFFF" w:themeColor="background1"/>
            </w:tcBorders>
            <w:shd w:val="clear" w:color="auto" w:fill="0E5563" w:themeFill="accent5"/>
          </w:tcPr>
          <w:p w14:paraId="2B3AEA74" w14:textId="77777777" w:rsidR="00075CBA" w:rsidRPr="00F017D8" w:rsidRDefault="00000000">
            <w:pPr>
              <w:pStyle w:val="Heading1"/>
              <w:spacing w:before="20" w:after="20"/>
              <w:outlineLvl w:val="0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403418113"/>
                <w:placeholder>
                  <w:docPart w:val="71D1A58BCFEF4AFFBB4FE79D91DE23CD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Details</w:t>
                </w:r>
              </w:sdtContent>
            </w:sdt>
          </w:p>
        </w:tc>
        <w:tc>
          <w:tcPr>
            <w:tcW w:w="1151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0E5563" w:themeFill="accent5"/>
          </w:tcPr>
          <w:p w14:paraId="0E412256" w14:textId="77777777" w:rsidR="00075CBA" w:rsidRPr="00F017D8" w:rsidRDefault="00000000">
            <w:pPr>
              <w:pStyle w:val="Heading2"/>
              <w:spacing w:before="20" w:after="20"/>
              <w:outlineLvl w:val="1"/>
              <w:rPr>
                <w:b/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345910869"/>
                <w:placeholder>
                  <w:docPart w:val="294683C6A61C4F8C8C776E9B8C8623FC"/>
                </w:placeholder>
                <w:temporary/>
                <w:showingPlcHdr/>
                <w15:appearance w15:val="hidden"/>
              </w:sdtPr>
              <w:sdtContent>
                <w:r w:rsidR="004F1DE0" w:rsidRPr="00F017D8">
                  <w:rPr>
                    <w:b/>
                    <w:color w:val="FFFFFF" w:themeColor="background1"/>
                  </w:rPr>
                  <w:t>Amount</w:t>
                </w:r>
              </w:sdtContent>
            </w:sdt>
          </w:p>
        </w:tc>
      </w:tr>
      <w:tr w:rsidR="004906DF" w14:paraId="610C0CC3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6396E44B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-1256283484"/>
                <w:placeholder>
                  <w:docPart w:val="82EDD6B87B824FD787F7A9B7C5F868E2"/>
                </w:placeholder>
                <w:temporary/>
                <w:showingPlcHdr/>
                <w15:appearance w15:val="hidden"/>
              </w:sdtPr>
              <w:sdtContent>
                <w:r w:rsidR="004F1DE0">
                  <w:t>Transportation</w:t>
                </w:r>
              </w:sdtContent>
            </w:sdt>
          </w:p>
        </w:tc>
        <w:sdt>
          <w:sdtPr>
            <w:id w:val="-812337160"/>
            <w:placeholder>
              <w:docPart w:val="2355695DC7F84DC688142F63CC362083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2EC0EEAF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A917675" w14:textId="77777777" w:rsidR="00075CBA" w:rsidRDefault="00000000">
            <w:pPr>
              <w:spacing w:before="20" w:after="20"/>
            </w:pPr>
            <w:sdt>
              <w:sdtPr>
                <w:id w:val="-459033535"/>
                <w:placeholder>
                  <w:docPart w:val="FAB8C59DA8964136A808249BE21E5B79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229345182"/>
            <w:placeholder>
              <w:docPart w:val="B8CFD238DF7C42AFB388EEE8E8D4AA08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797A39E5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4906DF" w14:paraId="11CA438F" w14:textId="77777777" w:rsidTr="00F017D8"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2652775F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243454999"/>
            <w:placeholder>
              <w:docPart w:val="7ADC375329744DE1AF3F613CA4D506B1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44BA4BE2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39FDE4CF" w14:textId="77777777" w:rsidR="00075CBA" w:rsidRDefault="00000000">
            <w:pPr>
              <w:spacing w:before="20" w:after="20"/>
            </w:pPr>
            <w:sdt>
              <w:sdtPr>
                <w:id w:val="-965118064"/>
                <w:placeholder>
                  <w:docPart w:val="584A55171D3D41F7AECD617DDC6AB9BF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926766675"/>
            <w:placeholder>
              <w:docPart w:val="22CDF47704B549C19F98C94AA3F33E98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5C3FAC85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17A856CA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shd w:val="clear" w:color="auto" w:fill="auto"/>
          </w:tcPr>
          <w:p w14:paraId="178E853E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-290212469"/>
            <w:placeholder>
              <w:docPart w:val="120BEEEC52E343F59A8E04CA703DAE43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519A4927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FFFF" w:themeColor="background1"/>
              <w:right w:val="single" w:sz="18" w:space="0" w:color="FFFFFF" w:themeColor="background1"/>
            </w:tcBorders>
          </w:tcPr>
          <w:p w14:paraId="26F54EC3" w14:textId="77777777" w:rsidR="00075CBA" w:rsidRDefault="00000000">
            <w:pPr>
              <w:spacing w:before="20" w:after="20"/>
            </w:pPr>
            <w:sdt>
              <w:sdtPr>
                <w:id w:val="885226362"/>
                <w:placeholder>
                  <w:docPart w:val="9A3D364FE36C49FDBC347CAB3F918482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600756119"/>
            <w:placeholder>
              <w:docPart w:val="AD5D1A3416C54426BB50AA31431F0C03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2BDB5067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7D706F31" w14:textId="77777777" w:rsidTr="00F017D8">
        <w:trPr>
          <w:trHeight w:val="68"/>
        </w:trPr>
        <w:tc>
          <w:tcPr>
            <w:tcW w:w="1814" w:type="dxa"/>
            <w:tcBorders>
              <w:bottom w:val="single" w:sz="18" w:space="0" w:color="FFFFFF" w:themeColor="background1"/>
            </w:tcBorders>
            <w:shd w:val="clear" w:color="auto" w:fill="auto"/>
          </w:tcPr>
          <w:p w14:paraId="30162EEB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149875007"/>
            <w:placeholder>
              <w:docPart w:val="B40BCB7A489D406FB4E62AA6915D94CC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5E12B54D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FFFF" w:themeColor="background1"/>
              <w:right w:val="single" w:sz="18" w:space="0" w:color="FFFFFF" w:themeColor="background1"/>
            </w:tcBorders>
          </w:tcPr>
          <w:p w14:paraId="0EC23334" w14:textId="77777777" w:rsidR="00075CBA" w:rsidRDefault="00000000">
            <w:pPr>
              <w:spacing w:before="20" w:after="20"/>
            </w:pPr>
            <w:sdt>
              <w:sdtPr>
                <w:id w:val="1639000121"/>
                <w:placeholder>
                  <w:docPart w:val="C75B4C600D0A47498DC27038EA419510"/>
                </w:placeholder>
                <w:temporary/>
                <w:showingPlcHdr/>
                <w15:appearance w15:val="hidden"/>
              </w:sdtPr>
              <w:sdtContent>
                <w:r w:rsidR="004F1DE0">
                  <w:t>Air | Parking | Rental car | Taxi | Other | Item not listed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56904824"/>
            <w:placeholder>
              <w:docPart w:val="0862FF290E424DD892C13E637A6C4E48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4B32F867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4906DF" w14:paraId="7CFB13B3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5D669A98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-873303513"/>
                <w:placeholder>
                  <w:docPart w:val="F647BBB347B04E6C8160F856952A86F4"/>
                </w:placeholder>
                <w:temporary/>
                <w:showingPlcHdr/>
                <w15:appearance w15:val="hidden"/>
              </w:sdtPr>
              <w:sdtContent>
                <w:r w:rsidR="004F1DE0">
                  <w:t>Own car</w:t>
                </w:r>
              </w:sdtContent>
            </w:sdt>
          </w:p>
        </w:tc>
        <w:sdt>
          <w:sdtPr>
            <w:id w:val="-2117358838"/>
            <w:placeholder>
              <w:docPart w:val="FDD3378157024CE08FD3ABF42FFEAF57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4445935C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C32F79B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1108725028"/>
                <w:placeholder>
                  <w:docPart w:val="68413AC24FDC43C49BD165EA9D32C3F5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4F1DE0" w:rsidRPr="00163B26">
                  <w:rPr>
                    <w:rStyle w:val="Strong"/>
                  </w:rPr>
                  <w:t>Mileage</w:t>
                </w:r>
              </w:sdtContent>
            </w:sdt>
            <w:r w:rsidR="004F1DE0">
              <w:t xml:space="preserve"> </w:t>
            </w:r>
            <w:sdt>
              <w:sdtPr>
                <w:id w:val="-1800369767"/>
                <w:placeholder>
                  <w:docPart w:val="03D779209791448C9CB1C6124E019B1F"/>
                </w:placeholder>
                <w:temporary/>
                <w:showingPlcHdr/>
                <w15:appearance w15:val="hidden"/>
              </w:sdtPr>
              <w:sdtContent>
                <w:r w:rsidR="004F1DE0">
                  <w:t>Mileage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413866324"/>
            <w:placeholder>
              <w:docPart w:val="FB5C92E155B64255A147633D53CC7032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0A51BE38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4906DF" w14:paraId="67D7D040" w14:textId="77777777" w:rsidTr="00F017D8">
        <w:tc>
          <w:tcPr>
            <w:tcW w:w="1814" w:type="dxa"/>
            <w:tcBorders>
              <w:top w:val="single" w:sz="18" w:space="0" w:color="FFC40C" w:themeColor="accent4"/>
              <w:bottom w:val="single" w:sz="18" w:space="0" w:color="FFC40C" w:themeColor="accent4"/>
            </w:tcBorders>
            <w:shd w:val="clear" w:color="auto" w:fill="auto"/>
          </w:tcPr>
          <w:p w14:paraId="472FC46B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-1572335115"/>
                <w:placeholder>
                  <w:docPart w:val="E2A2BEB7110240A89D8835FE1406DBA1"/>
                </w:placeholder>
                <w:temporary/>
                <w:showingPlcHdr/>
                <w15:appearance w15:val="hidden"/>
              </w:sdtPr>
              <w:sdtContent>
                <w:r w:rsidR="004F1DE0">
                  <w:t>Lodging</w:t>
                </w:r>
              </w:sdtContent>
            </w:sdt>
          </w:p>
        </w:tc>
        <w:sdt>
          <w:sdtPr>
            <w:id w:val="161291140"/>
            <w:placeholder>
              <w:docPart w:val="B6C95FD84B7341B39620C6BB81323357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  <w:bottom w:val="single" w:sz="18" w:space="0" w:color="FFC40C" w:themeColor="accent4"/>
                </w:tcBorders>
              </w:tcPr>
              <w:p w14:paraId="0E8F2998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253B7533" w14:textId="77777777" w:rsidR="00075CBA" w:rsidRDefault="00000000" w:rsidP="005C175A">
            <w:pPr>
              <w:spacing w:before="20" w:after="20"/>
            </w:pPr>
            <w:sdt>
              <w:sdtPr>
                <w:rPr>
                  <w:rStyle w:val="Strong"/>
                </w:rPr>
                <w:id w:val="-402444119"/>
                <w:placeholder>
                  <w:docPart w:val="7C4A7EAFEA1C475CBDB9500BEBF74393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163B26">
                  <w:rPr>
                    <w:rStyle w:val="Strong"/>
                  </w:rPr>
                  <w:t>Location</w:t>
                </w:r>
              </w:sdtContent>
            </w:sdt>
            <w:r w:rsidR="004F1DE0">
              <w:t xml:space="preserve"> </w:t>
            </w:r>
            <w:sdt>
              <w:sdtPr>
                <w:id w:val="1356770086"/>
                <w:placeholder>
                  <w:docPart w:val="F2193A564BCE4B8C8D2A5CD104B3AB71"/>
                </w:placeholder>
                <w:temporary/>
                <w:showingPlcHdr/>
                <w15:appearance w15:val="hidden"/>
              </w:sdtPr>
              <w:sdtContent>
                <w:r w:rsidR="004F1DE0">
                  <w:t>Location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503315746"/>
            <w:placeholder>
              <w:docPart w:val="CF946B070CA14CA08B31845C7B20535A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750BFC37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3BE9D1F0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5D5D1445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-510225319"/>
            <w:placeholder>
              <w:docPart w:val="3FEDAEFFA0894EDFAC4FA13CF637A8BE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56DF7FEB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right w:val="single" w:sz="18" w:space="0" w:color="FFFFFF" w:themeColor="background1"/>
            </w:tcBorders>
          </w:tcPr>
          <w:p w14:paraId="573B46F1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1738479459"/>
                <w:placeholder>
                  <w:docPart w:val="0B376CFA02DC48248046DDA4B3ABBA88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Location</w:t>
                </w:r>
              </w:sdtContent>
            </w:sdt>
            <w:r w:rsidR="004F1DE0">
              <w:t xml:space="preserve"> </w:t>
            </w:r>
            <w:sdt>
              <w:sdtPr>
                <w:id w:val="-1061086180"/>
                <w:placeholder>
                  <w:docPart w:val="F2193A564BCE4B8C8D2A5CD104B3AB71"/>
                </w:placeholder>
                <w:temporary/>
                <w:showingPlcHdr/>
                <w15:appearance w15:val="hidden"/>
              </w:sdtPr>
              <w:sdtContent>
                <w:r w:rsidR="006D24C9">
                  <w:t>Location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1642106138"/>
            <w:placeholder>
              <w:docPart w:val="A2CEEF25BFD74011AFA602DCE66F155E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181D6CF6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4906DF" w14:paraId="5536FE9D" w14:textId="77777777" w:rsidTr="00F017D8"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1427C359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528155953"/>
                <w:placeholder>
                  <w:docPart w:val="33DF354DB81A492DBBDBC9E38E5CED8B"/>
                </w:placeholder>
                <w:temporary/>
                <w:showingPlcHdr/>
                <w15:appearance w15:val="hidden"/>
              </w:sdtPr>
              <w:sdtContent>
                <w:r w:rsidR="004F1DE0">
                  <w:t>Dates</w:t>
                </w:r>
              </w:sdtContent>
            </w:sdt>
          </w:p>
        </w:tc>
        <w:sdt>
          <w:sdtPr>
            <w:id w:val="-2044119196"/>
            <w:placeholder>
              <w:docPart w:val="D31FC586515B4E3B832A5E74209C5E94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547DFB08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0014499C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521707706"/>
                <w:placeholder>
                  <w:docPart w:val="A5C8D64D9BD046D2A33B6A6A28C9A3D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Location</w:t>
                </w:r>
              </w:sdtContent>
            </w:sdt>
            <w:r w:rsidR="004F1DE0">
              <w:t xml:space="preserve"> </w:t>
            </w:r>
            <w:sdt>
              <w:sdtPr>
                <w:id w:val="-1709554028"/>
                <w:placeholder>
                  <w:docPart w:val="F2193A564BCE4B8C8D2A5CD104B3AB71"/>
                </w:placeholder>
                <w:temporary/>
                <w:showingPlcHdr/>
                <w15:appearance w15:val="hidden"/>
              </w:sdtPr>
              <w:sdtContent>
                <w:r w:rsidR="006D24C9">
                  <w:t>Location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264391223"/>
            <w:placeholder>
              <w:docPart w:val="3EF1C1D36F4A422D85E81CE6D0CF7F98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2558A823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05361902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39D2A17B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1276286446"/>
            <w:placeholder>
              <w:docPart w:val="836F238041754D7C88702F2F0DBC2943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6089BA5B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right w:val="single" w:sz="18" w:space="0" w:color="FFFFFF" w:themeColor="background1"/>
            </w:tcBorders>
          </w:tcPr>
          <w:p w14:paraId="1EBF2AA0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936988239"/>
                <w:placeholder>
                  <w:docPart w:val="389D97FDEDF14946831312EB23955815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Location</w:t>
                </w:r>
              </w:sdtContent>
            </w:sdt>
            <w:r w:rsidR="004F1DE0">
              <w:t xml:space="preserve"> </w:t>
            </w:r>
            <w:sdt>
              <w:sdtPr>
                <w:id w:val="1034700996"/>
                <w:placeholder>
                  <w:docPart w:val="F2193A564BCE4B8C8D2A5CD104B3AB71"/>
                </w:placeholder>
                <w:temporary/>
                <w:showingPlcHdr/>
                <w15:appearance w15:val="hidden"/>
              </w:sdtPr>
              <w:sdtContent>
                <w:r w:rsidR="006D24C9">
                  <w:t>Location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1413159055"/>
            <w:placeholder>
              <w:docPart w:val="F48CF72A08524A628A659072F6646F10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26D2EF61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1ADD4DD3" w14:textId="77777777" w:rsidTr="00F017D8"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076A211F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-2102250821"/>
                <w:placeholder>
                  <w:docPart w:val="F9A0C936DF4F4345A0869823B520C319"/>
                </w:placeholder>
                <w:temporary/>
                <w:showingPlcHdr/>
                <w15:appearance w15:val="hidden"/>
              </w:sdtPr>
              <w:sdtContent>
                <w:r w:rsidR="004F1DE0">
                  <w:t>Meals</w:t>
                </w:r>
              </w:sdtContent>
            </w:sdt>
          </w:p>
        </w:tc>
        <w:sdt>
          <w:sdtPr>
            <w:id w:val="824625954"/>
            <w:placeholder>
              <w:docPart w:val="BCD537D4AF45438787A7B3D9610449D2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0D854901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4D4E5B51" w14:textId="77777777" w:rsidR="00075CBA" w:rsidRDefault="00000000">
            <w:pPr>
              <w:spacing w:before="20" w:after="20"/>
            </w:pPr>
            <w:sdt>
              <w:sdtPr>
                <w:id w:val="1024512752"/>
                <w:placeholder>
                  <w:docPart w:val="EB3EE90F439F4C2BADE9C7A160074EB3"/>
                </w:placeholder>
                <w:temporary/>
                <w:showingPlcHdr/>
                <w15:appearance w15:val="hidden"/>
              </w:sdtPr>
              <w:sdtContent>
                <w:r w:rsidR="004F1DE0">
                  <w:t>(Not to exceed $50/day)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2138182401"/>
            <w:placeholder>
              <w:docPart w:val="C2564D5C97BC4A5C8928721955896FF6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521215DB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73446E86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36FF5445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966314094"/>
            <w:placeholder>
              <w:docPart w:val="1B362631F27C4CD0827E413D4FA82D01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7C50B2E1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right w:val="single" w:sz="18" w:space="0" w:color="FFFFFF" w:themeColor="background1"/>
            </w:tcBorders>
          </w:tcPr>
          <w:p w14:paraId="3EEB5D72" w14:textId="77777777" w:rsidR="00075CBA" w:rsidRDefault="00000000">
            <w:pPr>
              <w:spacing w:before="20" w:after="20"/>
            </w:pPr>
            <w:sdt>
              <w:sdtPr>
                <w:id w:val="-1624300358"/>
                <w:placeholder>
                  <w:docPart w:val="E5BA42C4098349918292886579E32F86"/>
                </w:placeholder>
                <w:temporary/>
                <w:showingPlcHdr/>
                <w15:appearance w15:val="hidden"/>
              </w:sdtPr>
              <w:sdtContent>
                <w:r w:rsidR="004F1DE0">
                  <w:t>(Not to exceed $50/day)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264124354"/>
            <w:placeholder>
              <w:docPart w:val="B8F8C78FB5224DB285FA6982A1F5103C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666CB40E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1EAD1E26" w14:textId="77777777" w:rsidTr="00F017D8">
        <w:tc>
          <w:tcPr>
            <w:tcW w:w="1814" w:type="dxa"/>
            <w:shd w:val="clear" w:color="auto" w:fill="auto"/>
          </w:tcPr>
          <w:p w14:paraId="23510B09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2144157048"/>
            <w:placeholder>
              <w:docPart w:val="EF97C2E3072D4C1A8D9FF46C5505878F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77211196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4AACA5F9" w14:textId="77777777" w:rsidR="00075CBA" w:rsidRDefault="00000000">
            <w:pPr>
              <w:spacing w:before="20" w:after="20"/>
            </w:pPr>
            <w:sdt>
              <w:sdtPr>
                <w:id w:val="971557222"/>
                <w:placeholder>
                  <w:docPart w:val="195004BA8FDE40EB803A01A2F493A335"/>
                </w:placeholder>
                <w:temporary/>
                <w:showingPlcHdr/>
                <w15:appearance w15:val="hidden"/>
              </w:sdtPr>
              <w:sdtContent>
                <w:r w:rsidR="004F1DE0">
                  <w:t>(Not to exceed $50/day)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892885745"/>
            <w:placeholder>
              <w:docPart w:val="884F770AFFA4432EA6F3217889A5FB95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5C680C4F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5E7433B8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shd w:val="clear" w:color="auto" w:fill="auto"/>
          </w:tcPr>
          <w:p w14:paraId="726A5D69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1785539276"/>
            <w:placeholder>
              <w:docPart w:val="6D772C2B17FD45849D1C846C48DE1BE8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758E7B87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7625E9F1" w14:textId="77777777" w:rsidR="00075CBA" w:rsidRDefault="00000000">
            <w:pPr>
              <w:spacing w:before="20" w:after="20"/>
            </w:pPr>
            <w:sdt>
              <w:sdtPr>
                <w:id w:val="1025218767"/>
                <w:placeholder>
                  <w:docPart w:val="C237198CA2FA47DB904E05D82D15990B"/>
                </w:placeholder>
                <w:temporary/>
                <w:showingPlcHdr/>
                <w15:appearance w15:val="hidden"/>
              </w:sdtPr>
              <w:sdtContent>
                <w:r w:rsidR="004F1DE0">
                  <w:t>(Not to exceed $50/day)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1902896155"/>
            <w:placeholder>
              <w:docPart w:val="19A4EA9747DA464C860489E0DA42B6BF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278CC527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0C1224F2" w14:textId="77777777" w:rsidTr="00F017D8"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2AF10FC8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1996604016"/>
                <w:placeholder>
                  <w:docPart w:val="109747E6AC1545CDA85ED55A4FFFBB39"/>
                </w:placeholder>
                <w:temporary/>
                <w:showingPlcHdr/>
                <w15:appearance w15:val="hidden"/>
              </w:sdtPr>
              <w:sdtContent>
                <w:r w:rsidR="004F1DE0">
                  <w:t>Conference fees</w:t>
                </w:r>
              </w:sdtContent>
            </w:sdt>
          </w:p>
        </w:tc>
        <w:sdt>
          <w:sdtPr>
            <w:id w:val="707687363"/>
            <w:placeholder>
              <w:docPart w:val="CED7216D4F5049968C2063508D4B4170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7CF741BF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34A23147" w14:textId="77777777" w:rsidR="00075CBA" w:rsidRDefault="00000000" w:rsidP="005C175A">
            <w:pPr>
              <w:spacing w:before="20" w:after="20"/>
            </w:pPr>
            <w:sdt>
              <w:sdtPr>
                <w:rPr>
                  <w:rStyle w:val="Strong"/>
                </w:rPr>
                <w:id w:val="-1906915483"/>
                <w:placeholder>
                  <w:docPart w:val="3F11B60D309F4D7AA21D6E059E2B160F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1939633724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4F1DE0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413586673"/>
            <w:placeholder>
              <w:docPart w:val="6EF58980A36A48808A381807286F91FA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4D49320E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70359F46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2F2013EF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1321699830"/>
            <w:placeholder>
              <w:docPart w:val="1B540EFAD497467B9B94831DD7B8913F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7CA97E41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right w:val="single" w:sz="18" w:space="0" w:color="FFFFFF" w:themeColor="background1"/>
            </w:tcBorders>
          </w:tcPr>
          <w:p w14:paraId="0D5D79EE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1205836191"/>
                <w:placeholder>
                  <w:docPart w:val="B8589EE0D9A640678107A26F41601BE5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-538044616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6D24C9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1652055915"/>
            <w:placeholder>
              <w:docPart w:val="E74549938EEB42B4B61F29B85AB75E6A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561B4BBE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7A15630E" w14:textId="77777777" w:rsidTr="00F017D8">
        <w:tc>
          <w:tcPr>
            <w:tcW w:w="1814" w:type="dxa"/>
            <w:tcBorders>
              <w:bottom w:val="single" w:sz="18" w:space="0" w:color="FFC40C" w:themeColor="accent4"/>
            </w:tcBorders>
            <w:shd w:val="clear" w:color="auto" w:fill="auto"/>
          </w:tcPr>
          <w:p w14:paraId="542C25CF" w14:textId="77777777" w:rsidR="00075CBA" w:rsidRDefault="00000000">
            <w:pPr>
              <w:pStyle w:val="Heading1"/>
              <w:spacing w:before="20" w:after="20"/>
              <w:outlineLvl w:val="0"/>
            </w:pPr>
            <w:sdt>
              <w:sdtPr>
                <w:id w:val="-1741562269"/>
                <w:placeholder>
                  <w:docPart w:val="FA210A9613474D83AE7788F54AB75988"/>
                </w:placeholder>
                <w:temporary/>
                <w:showingPlcHdr/>
                <w15:appearance w15:val="hidden"/>
              </w:sdtPr>
              <w:sdtContent>
                <w:r w:rsidR="004F1DE0">
                  <w:t>Other</w:t>
                </w:r>
              </w:sdtContent>
            </w:sdt>
          </w:p>
        </w:tc>
        <w:sdt>
          <w:sdtPr>
            <w:id w:val="-92171423"/>
            <w:placeholder>
              <w:docPart w:val="D416BA7611F44F1FB25CC275993F03D6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bottom w:val="single" w:sz="18" w:space="0" w:color="FFC40C" w:themeColor="accent4"/>
                </w:tcBorders>
              </w:tcPr>
              <w:p w14:paraId="3CB346E6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bottom w:val="single" w:sz="18" w:space="0" w:color="FFC40C" w:themeColor="accent4"/>
              <w:right w:val="single" w:sz="18" w:space="0" w:color="FFFFFF" w:themeColor="background1"/>
            </w:tcBorders>
          </w:tcPr>
          <w:p w14:paraId="44B3B115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590006355"/>
                <w:placeholder>
                  <w:docPart w:val="6583B8C150024AACA726CB7AB0A2D006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-2016597015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6D24C9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778558515"/>
            <w:placeholder>
              <w:docPart w:val="5CC5DAB7F39D44F2BBCE87EBCC398138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3C9D5011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8A451F" w14:paraId="56D95794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tcBorders>
              <w:top w:val="single" w:sz="18" w:space="0" w:color="FFC40C" w:themeColor="accent4"/>
            </w:tcBorders>
            <w:shd w:val="clear" w:color="auto" w:fill="auto"/>
          </w:tcPr>
          <w:p w14:paraId="218609D9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1402803960"/>
            <w:placeholder>
              <w:docPart w:val="34C31E7B2E7C4D0F9CAF7FBBAC84BCC0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  <w:tcBorders>
                  <w:top w:val="single" w:sz="18" w:space="0" w:color="FFC40C" w:themeColor="accent4"/>
                </w:tcBorders>
              </w:tcPr>
              <w:p w14:paraId="2E3483C1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top w:val="single" w:sz="18" w:space="0" w:color="FFC40C" w:themeColor="accent4"/>
              <w:right w:val="single" w:sz="18" w:space="0" w:color="FFFFFF" w:themeColor="background1"/>
            </w:tcBorders>
          </w:tcPr>
          <w:p w14:paraId="2FAF4640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1644035303"/>
                <w:placeholder>
                  <w:docPart w:val="99DA23A3292F49049DCB8354CE7AC7FC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-747033689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6D24C9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1860119224"/>
            <w:placeholder>
              <w:docPart w:val="575B74F3E50F4294BEA6A21EA1DDB47E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7226D57F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0142F03F" w14:textId="77777777" w:rsidTr="00F017D8">
        <w:tc>
          <w:tcPr>
            <w:tcW w:w="1814" w:type="dxa"/>
            <w:shd w:val="clear" w:color="auto" w:fill="auto"/>
          </w:tcPr>
          <w:p w14:paraId="6B01BF13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2000609510"/>
            <w:placeholder>
              <w:docPart w:val="DACE0DD095E04163BAF842EA1B784466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3D0C34D6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1853D62D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236989448"/>
                <w:placeholder>
                  <w:docPart w:val="8D56E0DD64D74C82A75109A20740C1FA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-483623951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6D24C9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469243606"/>
            <w:placeholder>
              <w:docPart w:val="8964BA8B5A294BC0B3CCE9E76C4CFC31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634C4D6B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46DC0311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shd w:val="clear" w:color="auto" w:fill="auto"/>
          </w:tcPr>
          <w:p w14:paraId="0007435C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sdt>
          <w:sdtPr>
            <w:id w:val="851301312"/>
            <w:placeholder>
              <w:docPart w:val="05A88FB5172449CAB51BE21BA8422031"/>
            </w:placeholder>
            <w:temporary/>
            <w:showingPlcHdr/>
            <w15:appearance w15:val="hidden"/>
          </w:sdtPr>
          <w:sdtContent>
            <w:tc>
              <w:tcPr>
                <w:tcW w:w="1368" w:type="dxa"/>
              </w:tcPr>
              <w:p w14:paraId="31AFC2D1" w14:textId="77777777" w:rsidR="00075CBA" w:rsidRDefault="004F1DE0">
                <w:pPr>
                  <w:spacing w:before="20" w:after="20"/>
                </w:pPr>
                <w:r>
                  <w:t>Date</w:t>
                </w:r>
              </w:p>
            </w:tc>
          </w:sdtContent>
        </w:sdt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3ED19936" w14:textId="77777777" w:rsidR="00075CBA" w:rsidRDefault="00000000">
            <w:pPr>
              <w:spacing w:before="20" w:after="20"/>
            </w:pPr>
            <w:sdt>
              <w:sdtPr>
                <w:rPr>
                  <w:rStyle w:val="Strong"/>
                </w:rPr>
                <w:id w:val="-755979815"/>
                <w:placeholder>
                  <w:docPart w:val="AFD9452A186648A7B98B8CBF1E4209CC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color w:val="auto"/>
                </w:rPr>
              </w:sdtEndPr>
              <w:sdtContent>
                <w:r w:rsidR="005C175A" w:rsidRPr="00FE7B8C">
                  <w:rPr>
                    <w:rStyle w:val="Strong"/>
                  </w:rPr>
                  <w:t>Purpose</w:t>
                </w:r>
              </w:sdtContent>
            </w:sdt>
            <w:r w:rsidR="004F1DE0">
              <w:t xml:space="preserve"> </w:t>
            </w:r>
            <w:sdt>
              <w:sdtPr>
                <w:id w:val="524987934"/>
                <w:placeholder>
                  <w:docPart w:val="8071B6BC8AAE48A8833CA50DE4D366EC"/>
                </w:placeholder>
                <w:temporary/>
                <w:showingPlcHdr/>
                <w15:appearance w15:val="hidden"/>
              </w:sdtPr>
              <w:sdtContent>
                <w:r w:rsidR="006D24C9">
                  <w:t>Purpose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1866483390"/>
            <w:placeholder>
              <w:docPart w:val="E59F2F3E43164D919D8B77F68F8FD024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09EF92B6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19EC5088" w14:textId="77777777" w:rsidTr="00F017D8">
        <w:tc>
          <w:tcPr>
            <w:tcW w:w="1814" w:type="dxa"/>
            <w:shd w:val="clear" w:color="auto" w:fill="auto"/>
          </w:tcPr>
          <w:p w14:paraId="016E90CD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tc>
          <w:tcPr>
            <w:tcW w:w="1368" w:type="dxa"/>
            <w:shd w:val="clear" w:color="auto" w:fill="auto"/>
          </w:tcPr>
          <w:p w14:paraId="09B5B1FD" w14:textId="77777777" w:rsidR="00075CBA" w:rsidRDefault="00075CBA">
            <w:pPr>
              <w:spacing w:before="20" w:after="20"/>
            </w:pPr>
          </w:p>
        </w:tc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1A79DC27" w14:textId="77777777" w:rsidR="00075CBA" w:rsidRDefault="00000000">
            <w:pPr>
              <w:pStyle w:val="Heading2"/>
              <w:spacing w:before="20" w:after="20"/>
              <w:outlineLvl w:val="1"/>
            </w:pPr>
            <w:sdt>
              <w:sdtPr>
                <w:id w:val="-279336586"/>
                <w:placeholder>
                  <w:docPart w:val="559E7E3B8E8046BD84324BF26D2F35BA"/>
                </w:placeholder>
                <w:temporary/>
                <w:showingPlcHdr/>
                <w15:appearance w15:val="hidden"/>
              </w:sdtPr>
              <w:sdtContent>
                <w:r w:rsidR="004F1DE0">
                  <w:t>Subtotal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208086289"/>
            <w:placeholder>
              <w:docPart w:val="409E3836684443429020519B1037B426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4FFF8DB6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4C644088" w14:textId="77777777" w:rsidTr="00F01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shd w:val="clear" w:color="auto" w:fill="auto"/>
          </w:tcPr>
          <w:p w14:paraId="19DA1F44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tc>
          <w:tcPr>
            <w:tcW w:w="1368" w:type="dxa"/>
            <w:shd w:val="clear" w:color="auto" w:fill="auto"/>
          </w:tcPr>
          <w:p w14:paraId="5FEE2D79" w14:textId="77777777" w:rsidR="00075CBA" w:rsidRDefault="00075CBA">
            <w:pPr>
              <w:spacing w:before="20" w:after="20"/>
            </w:pPr>
          </w:p>
        </w:tc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4F535685" w14:textId="77777777" w:rsidR="00075CBA" w:rsidRDefault="00000000">
            <w:pPr>
              <w:pStyle w:val="Heading2"/>
              <w:spacing w:before="20" w:after="20"/>
              <w:outlineLvl w:val="1"/>
            </w:pPr>
            <w:sdt>
              <w:sdtPr>
                <w:id w:val="1711987648"/>
                <w:placeholder>
                  <w:docPart w:val="6F7666E93E5B4F5E980F6A4190C1C48F"/>
                </w:placeholder>
                <w:temporary/>
                <w:showingPlcHdr/>
                <w15:appearance w15:val="hidden"/>
              </w:sdtPr>
              <w:sdtContent>
                <w:r w:rsidR="004F1DE0">
                  <w:t>Less amount paid by company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838351099"/>
            <w:placeholder>
              <w:docPart w:val="24901ECE16324FCBB11A1E81A0705F60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nil"/>
                </w:tcBorders>
                <w:shd w:val="clear" w:color="auto" w:fill="FFC40C" w:themeFill="accent4"/>
              </w:tcPr>
              <w:p w14:paraId="4B2B04CE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  <w:tr w:rsidR="00075CBA" w14:paraId="63599F5F" w14:textId="77777777" w:rsidTr="00F017D8">
        <w:trPr>
          <w:trHeight w:val="158"/>
        </w:trPr>
        <w:tc>
          <w:tcPr>
            <w:tcW w:w="1814" w:type="dxa"/>
            <w:shd w:val="clear" w:color="auto" w:fill="auto"/>
          </w:tcPr>
          <w:p w14:paraId="3D0C7840" w14:textId="77777777" w:rsidR="00075CBA" w:rsidRDefault="00075CBA">
            <w:pPr>
              <w:pStyle w:val="Heading1"/>
              <w:spacing w:before="20" w:after="20"/>
              <w:outlineLvl w:val="0"/>
            </w:pPr>
          </w:p>
        </w:tc>
        <w:tc>
          <w:tcPr>
            <w:tcW w:w="1368" w:type="dxa"/>
            <w:shd w:val="clear" w:color="auto" w:fill="auto"/>
          </w:tcPr>
          <w:p w14:paraId="226DF6BC" w14:textId="77777777" w:rsidR="00075CBA" w:rsidRDefault="00075CBA">
            <w:pPr>
              <w:spacing w:before="20" w:after="20"/>
            </w:pPr>
          </w:p>
        </w:tc>
        <w:tc>
          <w:tcPr>
            <w:tcW w:w="5060" w:type="dxa"/>
            <w:tcBorders>
              <w:right w:val="single" w:sz="18" w:space="0" w:color="FFFFFF" w:themeColor="background1"/>
            </w:tcBorders>
          </w:tcPr>
          <w:p w14:paraId="6F9F48B6" w14:textId="77777777" w:rsidR="00075CBA" w:rsidRDefault="00000000">
            <w:pPr>
              <w:pStyle w:val="Heading2"/>
              <w:spacing w:before="20" w:after="20"/>
              <w:outlineLvl w:val="1"/>
            </w:pPr>
            <w:sdt>
              <w:sdtPr>
                <w:id w:val="-1229922912"/>
                <w:placeholder>
                  <w:docPart w:val="F2BB3DD3B7BE4029BA847989596C9D93"/>
                </w:placeholder>
                <w:temporary/>
                <w:showingPlcHdr/>
                <w15:appearance w15:val="hidden"/>
              </w:sdtPr>
              <w:sdtContent>
                <w:r w:rsidR="004F1DE0">
                  <w:t>Total amount owing to employee</w:t>
                </w:r>
              </w:sdtContent>
            </w:sdt>
          </w:p>
        </w:tc>
        <w:sdt>
          <w:sdtPr>
            <w:rPr>
              <w:b/>
              <w:color w:val="0E5563" w:themeColor="accent5"/>
            </w:rPr>
            <w:id w:val="-442771126"/>
            <w:placeholder>
              <w:docPart w:val="14780D114C7143D39D3C4C797DB23D57"/>
            </w:placeholder>
            <w:temporary/>
            <w:showingPlcHdr/>
            <w15:appearance w15:val="hidden"/>
          </w:sdtPr>
          <w:sdtContent>
            <w:tc>
              <w:tcPr>
                <w:tcW w:w="1151" w:type="dxa"/>
                <w:tcBorders>
                  <w:top w:val="single" w:sz="18" w:space="0" w:color="FFFFFF" w:themeColor="background1"/>
                  <w:left w:val="single" w:sz="18" w:space="0" w:color="FFFFFF" w:themeColor="background1"/>
                  <w:bottom w:val="nil"/>
                  <w:right w:val="nil"/>
                </w:tcBorders>
                <w:shd w:val="clear" w:color="auto" w:fill="FFC40C" w:themeFill="accent4"/>
              </w:tcPr>
              <w:p w14:paraId="4CB553B8" w14:textId="77777777" w:rsidR="00075CBA" w:rsidRPr="008A451F" w:rsidRDefault="005C175A">
                <w:pPr>
                  <w:pStyle w:val="RightAlignedText"/>
                  <w:spacing w:before="20" w:after="20"/>
                  <w:rPr>
                    <w:b/>
                    <w:color w:val="0E5563" w:themeColor="accent5"/>
                  </w:rPr>
                </w:pPr>
                <w:r w:rsidRPr="008A451F">
                  <w:rPr>
                    <w:b/>
                    <w:color w:val="0E5563" w:themeColor="accent5"/>
                  </w:rPr>
                  <w:t>Amount</w:t>
                </w:r>
              </w:p>
            </w:tc>
          </w:sdtContent>
        </w:sdt>
      </w:tr>
    </w:tbl>
    <w:tbl>
      <w:tblPr>
        <w:tblStyle w:val="GridTable1Light-Accent6"/>
        <w:tblW w:w="49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Expenses table"/>
      </w:tblPr>
      <w:tblGrid>
        <w:gridCol w:w="8066"/>
        <w:gridCol w:w="330"/>
        <w:gridCol w:w="3089"/>
      </w:tblGrid>
      <w:tr w:rsidR="00CA0EC2" w:rsidRPr="00163B26" w14:paraId="06449586" w14:textId="77777777" w:rsidTr="00F017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8066" w:type="dxa"/>
            <w:tcBorders>
              <w:bottom w:val="single" w:sz="18" w:space="0" w:color="FFC40C" w:themeColor="accent4"/>
            </w:tcBorders>
          </w:tcPr>
          <w:p w14:paraId="0043DE13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30" w:type="dxa"/>
          </w:tcPr>
          <w:p w14:paraId="46AB3B38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  <w:tc>
          <w:tcPr>
            <w:tcW w:w="3089" w:type="dxa"/>
            <w:tcBorders>
              <w:bottom w:val="single" w:sz="18" w:space="0" w:color="FFC40C" w:themeColor="accent4"/>
            </w:tcBorders>
          </w:tcPr>
          <w:p w14:paraId="320BB5A7" w14:textId="77777777" w:rsidR="00CA0EC2" w:rsidRPr="00537A46" w:rsidRDefault="00CA0EC2">
            <w:pPr>
              <w:rPr>
                <w:b w:val="0"/>
                <w:color w:val="0E5563" w:themeColor="accent5"/>
              </w:rPr>
            </w:pPr>
          </w:p>
        </w:tc>
      </w:tr>
      <w:tr w:rsidR="00163B26" w:rsidRPr="00163B26" w14:paraId="5810DCCA" w14:textId="77777777" w:rsidTr="00F017D8">
        <w:trPr>
          <w:trHeight w:val="75"/>
        </w:trPr>
        <w:tc>
          <w:tcPr>
            <w:tcW w:w="8066" w:type="dxa"/>
            <w:tcBorders>
              <w:top w:val="single" w:sz="18" w:space="0" w:color="FFC40C" w:themeColor="accent4"/>
            </w:tcBorders>
          </w:tcPr>
          <w:p w14:paraId="1028DE98" w14:textId="77777777" w:rsidR="00075CBA" w:rsidRPr="00537A46" w:rsidRDefault="00000000">
            <w:pPr>
              <w:spacing w:before="20" w:after="20"/>
              <w:rPr>
                <w:b/>
                <w:color w:val="0E5563" w:themeColor="accent5"/>
              </w:rPr>
            </w:pPr>
            <w:sdt>
              <w:sdtPr>
                <w:rPr>
                  <w:b/>
                  <w:color w:val="0E5563" w:themeColor="accent5"/>
                </w:rPr>
                <w:id w:val="2123577449"/>
                <w:placeholder>
                  <w:docPart w:val="3E9CF5C0E896480C9ED8B2A70DDC5E3F"/>
                </w:placeholder>
                <w:temporary/>
                <w:showingPlcHdr/>
                <w15:appearance w15:val="hidden"/>
              </w:sdtPr>
              <w:sdtContent>
                <w:r w:rsidR="005C175A" w:rsidRPr="00537A46">
                  <w:rPr>
                    <w:b/>
                    <w:color w:val="0E5563" w:themeColor="accent5"/>
                  </w:rPr>
                  <w:t>Signature</w:t>
                </w:r>
              </w:sdtContent>
            </w:sdt>
          </w:p>
        </w:tc>
        <w:tc>
          <w:tcPr>
            <w:tcW w:w="330" w:type="dxa"/>
            <w:tcBorders>
              <w:top w:val="single" w:sz="18" w:space="0" w:color="FFFFFF" w:themeColor="background1"/>
            </w:tcBorders>
          </w:tcPr>
          <w:p w14:paraId="0AF02771" w14:textId="77777777" w:rsidR="00075CBA" w:rsidRPr="00537A46" w:rsidRDefault="00075CBA">
            <w:pPr>
              <w:spacing w:before="20" w:after="20"/>
              <w:rPr>
                <w:b/>
                <w:color w:val="0E5563" w:themeColor="accent5"/>
              </w:rPr>
            </w:pPr>
          </w:p>
        </w:tc>
        <w:sdt>
          <w:sdtPr>
            <w:rPr>
              <w:b/>
              <w:color w:val="0E5563" w:themeColor="accent5"/>
            </w:rPr>
            <w:id w:val="-1003817362"/>
            <w:placeholder>
              <w:docPart w:val="0D2BD4D29AF74F228C04690E0BB52511"/>
            </w:placeholder>
            <w:temporary/>
            <w:showingPlcHdr/>
            <w15:appearance w15:val="hidden"/>
          </w:sdtPr>
          <w:sdtContent>
            <w:tc>
              <w:tcPr>
                <w:tcW w:w="3089" w:type="dxa"/>
                <w:tcBorders>
                  <w:top w:val="single" w:sz="18" w:space="0" w:color="FFC40C" w:themeColor="accent4"/>
                </w:tcBorders>
              </w:tcPr>
              <w:p w14:paraId="3A25D2B2" w14:textId="77777777" w:rsidR="00075CBA" w:rsidRPr="00537A46" w:rsidRDefault="004F1DE0">
                <w:pPr>
                  <w:spacing w:before="20" w:after="20"/>
                  <w:rPr>
                    <w:b/>
                    <w:color w:val="0E5563" w:themeColor="accent5"/>
                  </w:rPr>
                </w:pPr>
                <w:r w:rsidRPr="00537A46">
                  <w:rPr>
                    <w:b/>
                    <w:color w:val="0E5563" w:themeColor="accent5"/>
                  </w:rPr>
                  <w:t>Date</w:t>
                </w:r>
              </w:p>
            </w:tc>
          </w:sdtContent>
        </w:sdt>
      </w:tr>
    </w:tbl>
    <w:p w14:paraId="19F32154" w14:textId="77777777" w:rsidR="005C175A" w:rsidRPr="00163B26" w:rsidRDefault="005C175A" w:rsidP="00CA0EC2">
      <w:pPr>
        <w:rPr>
          <w:b/>
          <w:color w:val="355D7E" w:themeColor="accent2" w:themeShade="80"/>
        </w:rPr>
      </w:pPr>
    </w:p>
    <w:sectPr w:rsidR="005C175A" w:rsidRPr="00163B26" w:rsidSect="00163B26">
      <w:footerReference w:type="default" r:id="rId6"/>
      <w:pgSz w:w="12240" w:h="15840"/>
      <w:pgMar w:top="245" w:right="360" w:bottom="245" w:left="36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B984" w14:textId="77777777" w:rsidR="00E56282" w:rsidRDefault="00E56282">
      <w:pPr>
        <w:spacing w:before="0" w:after="0"/>
      </w:pPr>
      <w:r>
        <w:separator/>
      </w:r>
    </w:p>
  </w:endnote>
  <w:endnote w:type="continuationSeparator" w:id="0">
    <w:p w14:paraId="023D1D73" w14:textId="77777777" w:rsidR="00E56282" w:rsidRDefault="00E562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12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F67F" w14:textId="77777777" w:rsidR="005C175A" w:rsidRDefault="005C17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2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B5CA3" w14:textId="77777777" w:rsidR="00E56282" w:rsidRDefault="00E56282">
      <w:pPr>
        <w:spacing w:before="0" w:after="0"/>
      </w:pPr>
      <w:r>
        <w:separator/>
      </w:r>
    </w:p>
  </w:footnote>
  <w:footnote w:type="continuationSeparator" w:id="0">
    <w:p w14:paraId="55801403" w14:textId="77777777" w:rsidR="00E56282" w:rsidRDefault="00E5628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35876"/>
    <w:rsid w:val="00050250"/>
    <w:rsid w:val="00075CBA"/>
    <w:rsid w:val="000C14BF"/>
    <w:rsid w:val="00101D55"/>
    <w:rsid w:val="00163B26"/>
    <w:rsid w:val="00197444"/>
    <w:rsid w:val="0021257D"/>
    <w:rsid w:val="002640A9"/>
    <w:rsid w:val="002A1D9F"/>
    <w:rsid w:val="002D2854"/>
    <w:rsid w:val="00432A8F"/>
    <w:rsid w:val="0044542A"/>
    <w:rsid w:val="004906DF"/>
    <w:rsid w:val="004F1DE0"/>
    <w:rsid w:val="00537A46"/>
    <w:rsid w:val="005B3515"/>
    <w:rsid w:val="005C175A"/>
    <w:rsid w:val="00611CAA"/>
    <w:rsid w:val="006D24C9"/>
    <w:rsid w:val="006E1920"/>
    <w:rsid w:val="0073288E"/>
    <w:rsid w:val="007523E7"/>
    <w:rsid w:val="007C1E0A"/>
    <w:rsid w:val="0089218D"/>
    <w:rsid w:val="008A451F"/>
    <w:rsid w:val="008C4630"/>
    <w:rsid w:val="00930E01"/>
    <w:rsid w:val="00954CD4"/>
    <w:rsid w:val="00AE739E"/>
    <w:rsid w:val="00B0615B"/>
    <w:rsid w:val="00B2497A"/>
    <w:rsid w:val="00BB3541"/>
    <w:rsid w:val="00C972BA"/>
    <w:rsid w:val="00CA0EC2"/>
    <w:rsid w:val="00CB6CFB"/>
    <w:rsid w:val="00CC2557"/>
    <w:rsid w:val="00DD0896"/>
    <w:rsid w:val="00E56282"/>
    <w:rsid w:val="00E63DB8"/>
    <w:rsid w:val="00EB7853"/>
    <w:rsid w:val="00EC0E4F"/>
    <w:rsid w:val="00F017D8"/>
    <w:rsid w:val="00F04A11"/>
    <w:rsid w:val="00F25A5C"/>
    <w:rsid w:val="00F76E23"/>
    <w:rsid w:val="00F87232"/>
    <w:rsid w:val="00FB2E4C"/>
    <w:rsid w:val="00FE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1CC29"/>
  <w15:chartTrackingRefBased/>
  <w15:docId w15:val="{568E889C-20E8-4593-8BA5-44D42E6A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8C"/>
  </w:style>
  <w:style w:type="paragraph" w:styleId="Heading1">
    <w:name w:val="heading 1"/>
    <w:basedOn w:val="Normal"/>
    <w:link w:val="Heading1Char"/>
    <w:uiPriority w:val="2"/>
    <w:unhideWhenUsed/>
    <w:qFormat/>
    <w:rsid w:val="00163B26"/>
    <w:pPr>
      <w:outlineLvl w:val="0"/>
    </w:pPr>
    <w:rPr>
      <w:rFonts w:asciiTheme="majorHAnsi" w:eastAsiaTheme="majorEastAsia" w:hAnsiTheme="majorHAnsi" w:cstheme="majorBidi"/>
      <w:b/>
      <w:color w:val="0E5563" w:themeColor="accent5"/>
      <w:szCs w:val="36"/>
    </w:rPr>
  </w:style>
  <w:style w:type="paragraph" w:styleId="Heading2">
    <w:name w:val="heading 2"/>
    <w:basedOn w:val="Normal"/>
    <w:link w:val="Heading2Char"/>
    <w:uiPriority w:val="2"/>
    <w:unhideWhenUsed/>
    <w:qFormat/>
    <w:rsid w:val="00163B26"/>
    <w:pPr>
      <w:jc w:val="right"/>
      <w:outlineLvl w:val="1"/>
    </w:pPr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paragraph" w:styleId="Heading3">
    <w:name w:val="heading 3"/>
    <w:basedOn w:val="Normal"/>
    <w:link w:val="Heading3Char"/>
    <w:uiPriority w:val="2"/>
    <w:unhideWhenUsed/>
    <w:qFormat/>
    <w:rsid w:val="00163B26"/>
    <w:pPr>
      <w:keepNext/>
      <w:keepLines/>
      <w:pBdr>
        <w:bottom w:val="single" w:sz="18" w:space="1" w:color="FFC40C" w:themeColor="accent4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sz w:val="18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sz w:val="18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D804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163B26"/>
    <w:rPr>
      <w:rFonts w:asciiTheme="majorHAnsi" w:eastAsiaTheme="majorEastAsia" w:hAnsiTheme="majorHAnsi" w:cstheme="majorBidi"/>
      <w:b/>
      <w:color w:val="0E5563" w:themeColor="accent5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163B26"/>
    <w:rPr>
      <w:rFonts w:asciiTheme="majorHAnsi" w:eastAsiaTheme="majorEastAsia" w:hAnsiTheme="majorHAnsi" w:cstheme="majorBidi"/>
      <w:b/>
      <w:bCs/>
      <w:color w:val="355D7E" w:themeColor="accent2" w:themeShade="80"/>
    </w:rPr>
  </w:style>
  <w:style w:type="table" w:styleId="GridTable1Light-Accent6">
    <w:name w:val="Grid Table 1 Light Accent 6"/>
    <w:basedOn w:val="TableNormal"/>
    <w:uiPriority w:val="46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017D8"/>
    <w:pPr>
      <w:spacing w:before="40" w:after="0"/>
    </w:pPr>
    <w:rPr>
      <w:kern w:val="21"/>
      <w14:ligatures w14:val="standard"/>
    </w:r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2F2F2" w:themeFill="background1" w:themeFillShade="F2"/>
    </w:tcPr>
    <w:tblStylePr w:type="firstRow">
      <w:rPr>
        <w:b/>
        <w:bCs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pPr>
      <w:spacing w:after="0"/>
    </w:pPr>
    <w:rPr>
      <w:caps/>
      <w:color w:val="B85A22" w:themeColor="accent1" w:themeShade="B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caps/>
      <w:color w:val="B85A22" w:themeColor="accent1" w:themeShade="BF"/>
      <w:sz w:val="18"/>
      <w:szCs w:val="18"/>
    </w:rPr>
  </w:style>
  <w:style w:type="paragraph" w:customStyle="1" w:styleId="RightAlignedText">
    <w:name w:val="Right Aligned Text"/>
    <w:basedOn w:val="Normal"/>
    <w:uiPriority w:val="3"/>
    <w:qFormat/>
    <w:pPr>
      <w:jc w:val="right"/>
    </w:pPr>
  </w:style>
  <w:style w:type="paragraph" w:styleId="Title">
    <w:name w:val="Title"/>
    <w:basedOn w:val="Normal"/>
    <w:link w:val="TitleChar"/>
    <w:uiPriority w:val="1"/>
    <w:qFormat/>
    <w:rsid w:val="0073288E"/>
    <w:pPr>
      <w:pBdr>
        <w:bottom w:val="single" w:sz="18" w:space="1" w:color="0E5563" w:themeColor="accent5"/>
      </w:pBdr>
      <w:spacing w:before="0" w:after="40"/>
      <w:contextualSpacing/>
      <w:jc w:val="center"/>
    </w:pPr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3288E"/>
    <w:rPr>
      <w:rFonts w:asciiTheme="majorHAnsi" w:eastAsiaTheme="majorEastAsia" w:hAnsiTheme="majorHAnsi" w:cstheme="majorBidi"/>
      <w:b/>
      <w:caps/>
      <w:color w:val="0E5563" w:themeColor="accent5"/>
      <w:kern w:val="28"/>
      <w:sz w:val="36"/>
      <w:szCs w:val="56"/>
    </w:rPr>
  </w:style>
  <w:style w:type="character" w:styleId="Strong">
    <w:name w:val="Strong"/>
    <w:uiPriority w:val="5"/>
    <w:unhideWhenUsed/>
    <w:qFormat/>
    <w:rsid w:val="00163B26"/>
    <w:rPr>
      <w:b/>
      <w:color w:val="355D7E" w:themeColor="accent2" w:themeShade="80"/>
    </w:rPr>
  </w:style>
  <w:style w:type="character" w:customStyle="1" w:styleId="Heading3Char">
    <w:name w:val="Heading 3 Char"/>
    <w:basedOn w:val="DefaultParagraphFont"/>
    <w:link w:val="Heading3"/>
    <w:uiPriority w:val="2"/>
    <w:rsid w:val="00163B26"/>
    <w:rPr>
      <w:rFonts w:asciiTheme="majorHAnsi" w:eastAsiaTheme="majorEastAsia" w:hAnsiTheme="majorHAnsi" w:cstheme="majorBidi"/>
      <w:b/>
      <w:caps/>
      <w:color w:val="0E5563" w:themeColor="accent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Pr>
      <w:rFonts w:asciiTheme="majorHAnsi" w:eastAsiaTheme="majorEastAsia" w:hAnsiTheme="majorHAnsi" w:cstheme="majorBidi"/>
      <w:i/>
      <w:iCs/>
      <w:color w:val="B85A2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  <w:color w:val="B85A2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00000" w:themeColor="text1"/>
      <w:kern w:val="21"/>
      <w:sz w:val="18"/>
      <w:szCs w:val="21"/>
      <w14:ligatures w14:val="standard"/>
    </w:rPr>
  </w:style>
  <w:style w:type="character" w:customStyle="1" w:styleId="Heading7Char">
    <w:name w:val="Heading 7 Char"/>
    <w:basedOn w:val="DefaultParagraphFont"/>
    <w:link w:val="Heading7"/>
    <w:uiPriority w:val="2"/>
    <w:semiHidden/>
    <w:rPr>
      <w:rFonts w:asciiTheme="majorHAnsi" w:eastAsiaTheme="majorEastAsia" w:hAnsiTheme="majorHAnsi" w:cstheme="majorBidi"/>
      <w:i/>
      <w:iCs/>
      <w:color w:val="000000" w:themeColor="text1"/>
      <w:kern w:val="21"/>
      <w:sz w:val="18"/>
      <w:szCs w:val="21"/>
      <w14:ligatures w14:val="standard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b/>
      <w:color w:val="000000" w:themeColor="text1"/>
      <w:kern w:val="21"/>
      <w:sz w:val="18"/>
      <w:szCs w:val="21"/>
      <w14:ligatures w14:val="standard"/>
    </w:r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/>
      <w:iCs/>
      <w:color w:val="272727" w:themeColor="text1" w:themeTint="D8"/>
      <w:kern w:val="21"/>
      <w:sz w:val="21"/>
      <w:szCs w:val="21"/>
      <w14:ligatures w14:val="standard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kern w:val="21"/>
      <w:sz w:val="21"/>
      <w:szCs w:val="21"/>
      <w14:ligatures w14:val="standard"/>
    </w:rPr>
  </w:style>
  <w:style w:type="table" w:styleId="TableGrid">
    <w:name w:val="Table Grid"/>
    <w:basedOn w:val="TableNormal"/>
    <w:uiPriority w:val="39"/>
    <w:rsid w:val="008C46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AppData\Roaming\Microsoft\Templates\Travel%20expense%20report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630980F8034D4DB0EF35E24080E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C96F-2F04-4060-A54B-9F2491EB9D3C}"/>
      </w:docPartPr>
      <w:docPartBody>
        <w:p w:rsidR="00000000" w:rsidRDefault="00000000">
          <w:pPr>
            <w:pStyle w:val="2A630980F8034D4DB0EF35E24080E060"/>
          </w:pPr>
          <w:r>
            <w:t>TRAVEL EXPENSES</w:t>
          </w:r>
        </w:p>
      </w:docPartBody>
    </w:docPart>
    <w:docPart>
      <w:docPartPr>
        <w:name w:val="15C3BC7C9404401FAD4FEDA21E09E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D26B7-58CD-494F-9EEC-81A86A7865F2}"/>
      </w:docPartPr>
      <w:docPartBody>
        <w:p w:rsidR="00000000" w:rsidRDefault="00000000">
          <w:pPr>
            <w:pStyle w:val="15C3BC7C9404401FAD4FEDA21E09E100"/>
          </w:pPr>
          <w:r>
            <w:t>Name</w:t>
          </w:r>
        </w:p>
      </w:docPartBody>
    </w:docPart>
    <w:docPart>
      <w:docPartPr>
        <w:name w:val="0ECF56D66D654353B7F167704D0E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4F11-88F5-488E-9D13-02F9558617E5}"/>
      </w:docPartPr>
      <w:docPartBody>
        <w:p w:rsidR="00000000" w:rsidRDefault="00000000">
          <w:pPr>
            <w:pStyle w:val="0ECF56D66D654353B7F167704D0E391C"/>
          </w:pPr>
          <w:r>
            <w:t>Department</w:t>
          </w:r>
        </w:p>
      </w:docPartBody>
    </w:docPart>
    <w:docPart>
      <w:docPartPr>
        <w:name w:val="4208A4CC8C3047BF94595958CFA30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A61FB-79D8-4373-A7E3-07B6AD4EE2E7}"/>
      </w:docPartPr>
      <w:docPartBody>
        <w:p w:rsidR="00000000" w:rsidRDefault="00000000">
          <w:pPr>
            <w:pStyle w:val="4208A4CC8C3047BF94595958CFA30FA8"/>
          </w:pPr>
          <w:r>
            <w:t>Purpose</w:t>
          </w:r>
        </w:p>
      </w:docPartBody>
    </w:docPart>
    <w:docPart>
      <w:docPartPr>
        <w:name w:val="D4923EED7444479DB12416BCB8656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C6570-C9B6-4D18-B9C0-317DDFFB764E}"/>
      </w:docPartPr>
      <w:docPartBody>
        <w:p w:rsidR="00000000" w:rsidRDefault="00000000">
          <w:pPr>
            <w:pStyle w:val="D4923EED7444479DB12416BCB8656450"/>
          </w:pPr>
          <w:r>
            <w:t>Trip Hours</w:t>
          </w:r>
        </w:p>
      </w:docPartBody>
    </w:docPart>
    <w:docPart>
      <w:docPartPr>
        <w:name w:val="BDFACC18B9C14BF89FE138F8AD6CB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8DF63-5C0A-47FC-A4BE-E086497F09DF}"/>
      </w:docPartPr>
      <w:docPartBody>
        <w:p w:rsidR="00000000" w:rsidRDefault="00000000">
          <w:pPr>
            <w:pStyle w:val="BDFACC18B9C14BF89FE138F8AD6CBE89"/>
          </w:pPr>
          <w:r>
            <w:t>Dates</w:t>
          </w:r>
        </w:p>
      </w:docPartBody>
    </w:docPart>
    <w:docPart>
      <w:docPartPr>
        <w:name w:val="3310BDFEF9C44FE493A855BF9A75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D71B0-CEA1-4524-90D0-305640230ADB}"/>
      </w:docPartPr>
      <w:docPartBody>
        <w:p w:rsidR="00000000" w:rsidRDefault="00000000">
          <w:pPr>
            <w:pStyle w:val="3310BDFEF9C44FE493A855BF9A75B561"/>
          </w:pPr>
          <w:r w:rsidRPr="005C175A">
            <w:t>Hours</w:t>
          </w:r>
        </w:p>
      </w:docPartBody>
    </w:docPart>
    <w:docPart>
      <w:docPartPr>
        <w:name w:val="0CAB1A365384408A9F225AD98C2E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0E83E-5329-443F-98F5-FA6615051599}"/>
      </w:docPartPr>
      <w:docPartBody>
        <w:p w:rsidR="00000000" w:rsidRDefault="00000000">
          <w:pPr>
            <w:pStyle w:val="0CAB1A365384408A9F225AD98C2E7478"/>
          </w:pPr>
          <w:r>
            <w:t>How spent</w:t>
          </w:r>
        </w:p>
      </w:docPartBody>
    </w:docPart>
    <w:docPart>
      <w:docPartPr>
        <w:name w:val="D2ADA98A3128428283A781F69DF4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242DF-E2A3-4128-A86B-FD828202AE5F}"/>
      </w:docPartPr>
      <w:docPartBody>
        <w:p w:rsidR="00000000" w:rsidRDefault="00000000">
          <w:pPr>
            <w:pStyle w:val="D2ADA98A3128428283A781F69DF456FA"/>
          </w:pPr>
          <w:r>
            <w:t>Date</w:t>
          </w:r>
        </w:p>
      </w:docPartBody>
    </w:docPart>
    <w:docPart>
      <w:docPartPr>
        <w:name w:val="5C9740EE9B9E4A14A7B19EB613213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07040-83CA-4547-9061-C8DC2A87B950}"/>
      </w:docPartPr>
      <w:docPartBody>
        <w:p w:rsidR="00000000" w:rsidRDefault="00000000">
          <w:pPr>
            <w:pStyle w:val="5C9740EE9B9E4A14A7B19EB613213688"/>
          </w:pPr>
          <w:r>
            <w:t>Hours</w:t>
          </w:r>
        </w:p>
      </w:docPartBody>
    </w:docPart>
    <w:docPart>
      <w:docPartPr>
        <w:name w:val="ECFA89D497644B2CA621BC3B7739D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EADB-BF99-448B-B8C2-266661075345}"/>
      </w:docPartPr>
      <w:docPartBody>
        <w:p w:rsidR="00000000" w:rsidRDefault="00000000">
          <w:pPr>
            <w:pStyle w:val="ECFA89D497644B2CA621BC3B7739DBC5"/>
          </w:pPr>
          <w:r>
            <w:t>How spent</w:t>
          </w:r>
        </w:p>
      </w:docPartBody>
    </w:docPart>
    <w:docPart>
      <w:docPartPr>
        <w:name w:val="30E85AF2630B4A4081E1AC053FA1C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54EFE-A32D-44A3-A05E-1F602BBA2016}"/>
      </w:docPartPr>
      <w:docPartBody>
        <w:p w:rsidR="00000000" w:rsidRDefault="00000000">
          <w:pPr>
            <w:pStyle w:val="30E85AF2630B4A4081E1AC053FA1CD7C"/>
          </w:pPr>
          <w:r>
            <w:t>Date</w:t>
          </w:r>
        </w:p>
      </w:docPartBody>
    </w:docPart>
    <w:docPart>
      <w:docPartPr>
        <w:name w:val="6B59839EE2FD43769AFE576CA3823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0534-BCA1-4AD6-A460-A4B91D0C21EE}"/>
      </w:docPartPr>
      <w:docPartBody>
        <w:p w:rsidR="00000000" w:rsidRDefault="00000000">
          <w:pPr>
            <w:pStyle w:val="6B59839EE2FD43769AFE576CA38235E1"/>
          </w:pPr>
          <w:r>
            <w:t>Hours</w:t>
          </w:r>
        </w:p>
      </w:docPartBody>
    </w:docPart>
    <w:docPart>
      <w:docPartPr>
        <w:name w:val="C695669726994943B1D26746DD8E1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A7A91-E24A-4CB1-836D-5A505CEE89BE}"/>
      </w:docPartPr>
      <w:docPartBody>
        <w:p w:rsidR="00000000" w:rsidRDefault="00000000">
          <w:pPr>
            <w:pStyle w:val="C695669726994943B1D26746DD8E1339"/>
          </w:pPr>
          <w:r>
            <w:t>How spent</w:t>
          </w:r>
        </w:p>
      </w:docPartBody>
    </w:docPart>
    <w:docPart>
      <w:docPartPr>
        <w:name w:val="AE1F32D6866B4128BBA858160081D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DA456-C20B-4025-951C-943491F8A73A}"/>
      </w:docPartPr>
      <w:docPartBody>
        <w:p w:rsidR="00000000" w:rsidRDefault="00000000">
          <w:pPr>
            <w:pStyle w:val="AE1F32D6866B4128BBA858160081DA7D"/>
          </w:pPr>
          <w:r>
            <w:t>Date</w:t>
          </w:r>
        </w:p>
      </w:docPartBody>
    </w:docPart>
    <w:docPart>
      <w:docPartPr>
        <w:name w:val="920D7A684CF1407486F9799C181E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CD53-64FC-4380-8B30-BBA50945A65D}"/>
      </w:docPartPr>
      <w:docPartBody>
        <w:p w:rsidR="00000000" w:rsidRDefault="00000000">
          <w:pPr>
            <w:pStyle w:val="920D7A684CF1407486F9799C181EC235"/>
          </w:pPr>
          <w:r>
            <w:t>Hours</w:t>
          </w:r>
        </w:p>
      </w:docPartBody>
    </w:docPart>
    <w:docPart>
      <w:docPartPr>
        <w:name w:val="9B1E106D08E94215ABEEE6D3F35B3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6D62-A106-486C-9C7B-9446D70EBCA6}"/>
      </w:docPartPr>
      <w:docPartBody>
        <w:p w:rsidR="00000000" w:rsidRDefault="00000000">
          <w:pPr>
            <w:pStyle w:val="9B1E106D08E94215ABEEE6D3F35B32E0"/>
          </w:pPr>
          <w:r>
            <w:t>How spent</w:t>
          </w:r>
        </w:p>
      </w:docPartBody>
    </w:docPart>
    <w:docPart>
      <w:docPartPr>
        <w:name w:val="2AA9D4F67C1641018B4FCA7D4121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EB38-C1C3-4AB1-9850-7AF6858F0DE6}"/>
      </w:docPartPr>
      <w:docPartBody>
        <w:p w:rsidR="00000000" w:rsidRDefault="00000000">
          <w:pPr>
            <w:pStyle w:val="2AA9D4F67C1641018B4FCA7D41217780"/>
          </w:pPr>
          <w:r>
            <w:t>Date</w:t>
          </w:r>
        </w:p>
      </w:docPartBody>
    </w:docPart>
    <w:docPart>
      <w:docPartPr>
        <w:name w:val="A6C2BA682E20460D80A8AD95023FD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AF935-95F5-4EA5-9730-E7C5612D8400}"/>
      </w:docPartPr>
      <w:docPartBody>
        <w:p w:rsidR="00000000" w:rsidRDefault="00000000">
          <w:pPr>
            <w:pStyle w:val="A6C2BA682E20460D80A8AD95023FD553"/>
          </w:pPr>
          <w:r>
            <w:t>Hours</w:t>
          </w:r>
        </w:p>
      </w:docPartBody>
    </w:docPart>
    <w:docPart>
      <w:docPartPr>
        <w:name w:val="73907C377DC34A91A37C9561930D1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539F3-C4F0-48D3-BB2A-515708E91621}"/>
      </w:docPartPr>
      <w:docPartBody>
        <w:p w:rsidR="00000000" w:rsidRDefault="00000000">
          <w:pPr>
            <w:pStyle w:val="73907C377DC34A91A37C9561930D1CB8"/>
          </w:pPr>
          <w:r>
            <w:t>How spent</w:t>
          </w:r>
        </w:p>
      </w:docPartBody>
    </w:docPart>
    <w:docPart>
      <w:docPartPr>
        <w:name w:val="E8F3E1B523AC4436925055CAF7FD9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C7967-18E7-475F-8286-368C9D2881BD}"/>
      </w:docPartPr>
      <w:docPartBody>
        <w:p w:rsidR="00000000" w:rsidRDefault="00000000">
          <w:pPr>
            <w:pStyle w:val="E8F3E1B523AC4436925055CAF7FD9AE3"/>
          </w:pPr>
          <w:r>
            <w:t>Expenses</w:t>
          </w:r>
        </w:p>
      </w:docPartBody>
    </w:docPart>
    <w:docPart>
      <w:docPartPr>
        <w:name w:val="8361E7A837D7435A8361957DC583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EEC5-C639-4BC1-B97F-98B842AD911C}"/>
      </w:docPartPr>
      <w:docPartBody>
        <w:p w:rsidR="00000000" w:rsidRDefault="00000000">
          <w:pPr>
            <w:pStyle w:val="8361E7A837D7435A8361957DC5838E6D"/>
          </w:pPr>
          <w:r w:rsidRPr="00F25A5C">
            <w:t>Category</w:t>
          </w:r>
        </w:p>
      </w:docPartBody>
    </w:docPart>
    <w:docPart>
      <w:docPartPr>
        <w:name w:val="61E2C790B8BD4BD2AD7F555F5C1E1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62C71-D59A-436C-8F75-55A38CA770CB}"/>
      </w:docPartPr>
      <w:docPartBody>
        <w:p w:rsidR="00000000" w:rsidRDefault="00000000">
          <w:pPr>
            <w:pStyle w:val="61E2C790B8BD4BD2AD7F555F5C1E1D58"/>
          </w:pPr>
          <w:r>
            <w:t>Dates</w:t>
          </w:r>
        </w:p>
      </w:docPartBody>
    </w:docPart>
    <w:docPart>
      <w:docPartPr>
        <w:name w:val="71D1A58BCFEF4AFFBB4FE79D91DE2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10078-278F-453B-B7C8-8973437BA166}"/>
      </w:docPartPr>
      <w:docPartBody>
        <w:p w:rsidR="00000000" w:rsidRDefault="00000000">
          <w:pPr>
            <w:pStyle w:val="71D1A58BCFEF4AFFBB4FE79D91DE23CD"/>
          </w:pPr>
          <w:r>
            <w:t>Details</w:t>
          </w:r>
        </w:p>
      </w:docPartBody>
    </w:docPart>
    <w:docPart>
      <w:docPartPr>
        <w:name w:val="294683C6A61C4F8C8C776E9B8C86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2D90-E622-4F31-92CB-3B0744C2B116}"/>
      </w:docPartPr>
      <w:docPartBody>
        <w:p w:rsidR="00000000" w:rsidRDefault="00000000">
          <w:pPr>
            <w:pStyle w:val="294683C6A61C4F8C8C776E9B8C8623FC"/>
          </w:pPr>
          <w:r>
            <w:t>Amount</w:t>
          </w:r>
        </w:p>
      </w:docPartBody>
    </w:docPart>
    <w:docPart>
      <w:docPartPr>
        <w:name w:val="82EDD6B87B824FD787F7A9B7C5F8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EDDB-CC2B-4EFE-9102-B5B8F35EEB76}"/>
      </w:docPartPr>
      <w:docPartBody>
        <w:p w:rsidR="00000000" w:rsidRDefault="00000000">
          <w:pPr>
            <w:pStyle w:val="82EDD6B87B824FD787F7A9B7C5F868E2"/>
          </w:pPr>
          <w:r>
            <w:t>Transportation</w:t>
          </w:r>
        </w:p>
      </w:docPartBody>
    </w:docPart>
    <w:docPart>
      <w:docPartPr>
        <w:name w:val="2355695DC7F84DC688142F63CC362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9600-4326-47D9-B490-B2FAAD8CADAF}"/>
      </w:docPartPr>
      <w:docPartBody>
        <w:p w:rsidR="00000000" w:rsidRDefault="00000000">
          <w:pPr>
            <w:pStyle w:val="2355695DC7F84DC688142F63CC362083"/>
          </w:pPr>
          <w:r>
            <w:t>Date</w:t>
          </w:r>
        </w:p>
      </w:docPartBody>
    </w:docPart>
    <w:docPart>
      <w:docPartPr>
        <w:name w:val="FAB8C59DA8964136A808249BE21E5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FF924-C2A9-4D4A-BCA9-BDCE1A939607}"/>
      </w:docPartPr>
      <w:docPartBody>
        <w:p w:rsidR="00000000" w:rsidRDefault="00000000">
          <w:pPr>
            <w:pStyle w:val="FAB8C59DA8964136A808249BE21E5B79"/>
          </w:pPr>
          <w:r>
            <w:t>Air | Parking | Rental car | Taxi | Other | Item not listed</w:t>
          </w:r>
        </w:p>
      </w:docPartBody>
    </w:docPart>
    <w:docPart>
      <w:docPartPr>
        <w:name w:val="B8CFD238DF7C42AFB388EEE8E8D4A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4A2B-2098-4F39-8A79-78EC987682F5}"/>
      </w:docPartPr>
      <w:docPartBody>
        <w:p w:rsidR="00000000" w:rsidRDefault="00000000">
          <w:pPr>
            <w:pStyle w:val="B8CFD238DF7C42AFB388EEE8E8D4AA08"/>
          </w:pPr>
          <w:r>
            <w:t>Amount</w:t>
          </w:r>
        </w:p>
      </w:docPartBody>
    </w:docPart>
    <w:docPart>
      <w:docPartPr>
        <w:name w:val="7ADC375329744DE1AF3F613CA4D5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0969B-ED6D-4F77-9900-9BE4BC3E0B61}"/>
      </w:docPartPr>
      <w:docPartBody>
        <w:p w:rsidR="00000000" w:rsidRDefault="00000000">
          <w:pPr>
            <w:pStyle w:val="7ADC375329744DE1AF3F613CA4D506B1"/>
          </w:pPr>
          <w:r>
            <w:t>Date</w:t>
          </w:r>
        </w:p>
      </w:docPartBody>
    </w:docPart>
    <w:docPart>
      <w:docPartPr>
        <w:name w:val="584A55171D3D41F7AECD617DDC6AB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B3CC3-7EC6-45BD-B695-A70A0066114B}"/>
      </w:docPartPr>
      <w:docPartBody>
        <w:p w:rsidR="00000000" w:rsidRDefault="00000000">
          <w:pPr>
            <w:pStyle w:val="584A55171D3D41F7AECD617DDC6AB9BF"/>
          </w:pPr>
          <w:r>
            <w:t>Air | Parking | Rental car | Taxi | Other | Item not listed</w:t>
          </w:r>
        </w:p>
      </w:docPartBody>
    </w:docPart>
    <w:docPart>
      <w:docPartPr>
        <w:name w:val="22CDF47704B549C19F98C94AA3F33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CDE1B-35DF-4684-AE9E-355A1A9E88B4}"/>
      </w:docPartPr>
      <w:docPartBody>
        <w:p w:rsidR="00000000" w:rsidRDefault="00000000">
          <w:pPr>
            <w:pStyle w:val="22CDF47704B549C19F98C94AA3F33E98"/>
          </w:pPr>
          <w:r>
            <w:t>Amount</w:t>
          </w:r>
        </w:p>
      </w:docPartBody>
    </w:docPart>
    <w:docPart>
      <w:docPartPr>
        <w:name w:val="120BEEEC52E343F59A8E04CA703DA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DCD4-6BFA-434D-A11E-207B20532E62}"/>
      </w:docPartPr>
      <w:docPartBody>
        <w:p w:rsidR="00000000" w:rsidRDefault="00000000">
          <w:pPr>
            <w:pStyle w:val="120BEEEC52E343F59A8E04CA703DAE43"/>
          </w:pPr>
          <w:r>
            <w:t>Date</w:t>
          </w:r>
        </w:p>
      </w:docPartBody>
    </w:docPart>
    <w:docPart>
      <w:docPartPr>
        <w:name w:val="9A3D364FE36C49FDBC347CAB3F91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9CB6E-2430-47A6-A2B6-CD54154FE75D}"/>
      </w:docPartPr>
      <w:docPartBody>
        <w:p w:rsidR="00000000" w:rsidRDefault="00000000">
          <w:pPr>
            <w:pStyle w:val="9A3D364FE36C49FDBC347CAB3F918482"/>
          </w:pPr>
          <w:r>
            <w:t xml:space="preserve">Air | Parking | Rental car | Taxi | Other | Item not </w:t>
          </w:r>
          <w:r>
            <w:t>listed</w:t>
          </w:r>
        </w:p>
      </w:docPartBody>
    </w:docPart>
    <w:docPart>
      <w:docPartPr>
        <w:name w:val="AD5D1A3416C54426BB50AA31431F0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81357-6F74-4FBE-8CB4-2475B5419841}"/>
      </w:docPartPr>
      <w:docPartBody>
        <w:p w:rsidR="00000000" w:rsidRDefault="00000000">
          <w:pPr>
            <w:pStyle w:val="AD5D1A3416C54426BB50AA31431F0C03"/>
          </w:pPr>
          <w:r>
            <w:t>Amount</w:t>
          </w:r>
        </w:p>
      </w:docPartBody>
    </w:docPart>
    <w:docPart>
      <w:docPartPr>
        <w:name w:val="B40BCB7A489D406FB4E62AA6915D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1759A-0E2A-4666-AE14-AA4D69AA2F4F}"/>
      </w:docPartPr>
      <w:docPartBody>
        <w:p w:rsidR="00000000" w:rsidRDefault="00000000">
          <w:pPr>
            <w:pStyle w:val="B40BCB7A489D406FB4E62AA6915D94CC"/>
          </w:pPr>
          <w:r>
            <w:t>Date</w:t>
          </w:r>
        </w:p>
      </w:docPartBody>
    </w:docPart>
    <w:docPart>
      <w:docPartPr>
        <w:name w:val="C75B4C600D0A47498DC27038EA419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554A7-9C4F-40FB-AC2C-FB43E939B154}"/>
      </w:docPartPr>
      <w:docPartBody>
        <w:p w:rsidR="00000000" w:rsidRDefault="00000000">
          <w:pPr>
            <w:pStyle w:val="C75B4C600D0A47498DC27038EA419510"/>
          </w:pPr>
          <w:r>
            <w:t>Air | Parking | Rental car | Taxi | Other | Item not listed</w:t>
          </w:r>
        </w:p>
      </w:docPartBody>
    </w:docPart>
    <w:docPart>
      <w:docPartPr>
        <w:name w:val="0862FF290E424DD892C13E637A6C4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5CC8-D104-48B1-89DD-4043B9ADC24B}"/>
      </w:docPartPr>
      <w:docPartBody>
        <w:p w:rsidR="00000000" w:rsidRDefault="00000000">
          <w:pPr>
            <w:pStyle w:val="0862FF290E424DD892C13E637A6C4E48"/>
          </w:pPr>
          <w:r>
            <w:t>Amount</w:t>
          </w:r>
        </w:p>
      </w:docPartBody>
    </w:docPart>
    <w:docPart>
      <w:docPartPr>
        <w:name w:val="F647BBB347B04E6C8160F856952A8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BB935-E089-47B6-8BFD-75BECC317962}"/>
      </w:docPartPr>
      <w:docPartBody>
        <w:p w:rsidR="00000000" w:rsidRDefault="00000000">
          <w:pPr>
            <w:pStyle w:val="F647BBB347B04E6C8160F856952A86F4"/>
          </w:pPr>
          <w:r>
            <w:t>Own car</w:t>
          </w:r>
        </w:p>
      </w:docPartBody>
    </w:docPart>
    <w:docPart>
      <w:docPartPr>
        <w:name w:val="FDD3378157024CE08FD3ABF42FFEA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D1E5-7B4F-456A-9988-BBD24117F07B}"/>
      </w:docPartPr>
      <w:docPartBody>
        <w:p w:rsidR="00000000" w:rsidRDefault="00000000">
          <w:pPr>
            <w:pStyle w:val="FDD3378157024CE08FD3ABF42FFEAF57"/>
          </w:pPr>
          <w:r>
            <w:t>Date</w:t>
          </w:r>
        </w:p>
      </w:docPartBody>
    </w:docPart>
    <w:docPart>
      <w:docPartPr>
        <w:name w:val="68413AC24FDC43C49BD165EA9D32C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EAB27-7DC2-4B1B-AE24-C9E55FB902F5}"/>
      </w:docPartPr>
      <w:docPartBody>
        <w:p w:rsidR="00000000" w:rsidRDefault="00000000">
          <w:pPr>
            <w:pStyle w:val="68413AC24FDC43C49BD165EA9D32C3F5"/>
          </w:pPr>
          <w:r w:rsidRPr="00FE7B8C">
            <w:rPr>
              <w:rStyle w:val="Strong"/>
            </w:rPr>
            <w:t>Mileage</w:t>
          </w:r>
        </w:p>
      </w:docPartBody>
    </w:docPart>
    <w:docPart>
      <w:docPartPr>
        <w:name w:val="03D779209791448C9CB1C6124E01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B2F8-580A-4867-B30E-C99B4A05EFC1}"/>
      </w:docPartPr>
      <w:docPartBody>
        <w:p w:rsidR="00000000" w:rsidRDefault="00000000">
          <w:pPr>
            <w:pStyle w:val="03D779209791448C9CB1C6124E019B1F"/>
          </w:pPr>
          <w:r>
            <w:t>Mileage</w:t>
          </w:r>
        </w:p>
      </w:docPartBody>
    </w:docPart>
    <w:docPart>
      <w:docPartPr>
        <w:name w:val="FB5C92E155B64255A147633D53CC7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0857B-3FFF-4E86-A02B-B7618A3A37E9}"/>
      </w:docPartPr>
      <w:docPartBody>
        <w:p w:rsidR="00000000" w:rsidRDefault="00000000">
          <w:pPr>
            <w:pStyle w:val="FB5C92E155B64255A147633D53CC7032"/>
          </w:pPr>
          <w:r>
            <w:t>Amount</w:t>
          </w:r>
        </w:p>
      </w:docPartBody>
    </w:docPart>
    <w:docPart>
      <w:docPartPr>
        <w:name w:val="E2A2BEB7110240A89D8835FE1406D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0D3F8-3133-4D1D-9666-FA5DF9EEEB1C}"/>
      </w:docPartPr>
      <w:docPartBody>
        <w:p w:rsidR="00000000" w:rsidRDefault="00000000">
          <w:pPr>
            <w:pStyle w:val="E2A2BEB7110240A89D8835FE1406DBA1"/>
          </w:pPr>
          <w:r>
            <w:t>Lodging</w:t>
          </w:r>
        </w:p>
      </w:docPartBody>
    </w:docPart>
    <w:docPart>
      <w:docPartPr>
        <w:name w:val="B6C95FD84B7341B39620C6BB81323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3D432-82FD-471A-9129-A5FBDA897D32}"/>
      </w:docPartPr>
      <w:docPartBody>
        <w:p w:rsidR="00000000" w:rsidRDefault="00000000">
          <w:pPr>
            <w:pStyle w:val="B6C95FD84B7341B39620C6BB81323357"/>
          </w:pPr>
          <w:r>
            <w:t>Date</w:t>
          </w:r>
        </w:p>
      </w:docPartBody>
    </w:docPart>
    <w:docPart>
      <w:docPartPr>
        <w:name w:val="7C4A7EAFEA1C475CBDB9500BEBF7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E1DF5-B3DE-4A4B-869E-F718D53952EF}"/>
      </w:docPartPr>
      <w:docPartBody>
        <w:p w:rsidR="00000000" w:rsidRDefault="00000000">
          <w:pPr>
            <w:pStyle w:val="7C4A7EAFEA1C475CBDB9500BEBF74393"/>
          </w:pPr>
          <w:r w:rsidRPr="00FE7B8C">
            <w:rPr>
              <w:rStyle w:val="Strong"/>
            </w:rPr>
            <w:t>Location</w:t>
          </w:r>
        </w:p>
      </w:docPartBody>
    </w:docPart>
    <w:docPart>
      <w:docPartPr>
        <w:name w:val="F2193A564BCE4B8C8D2A5CD104B3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29B0-94C0-4709-906D-44644790C206}"/>
      </w:docPartPr>
      <w:docPartBody>
        <w:p w:rsidR="00000000" w:rsidRDefault="00000000">
          <w:pPr>
            <w:pStyle w:val="F2193A564BCE4B8C8D2A5CD104B3AB71"/>
          </w:pPr>
          <w:r>
            <w:t>Location</w:t>
          </w:r>
        </w:p>
      </w:docPartBody>
    </w:docPart>
    <w:docPart>
      <w:docPartPr>
        <w:name w:val="CF946B070CA14CA08B31845C7B205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65782-4CB2-495F-A75A-899D6D327536}"/>
      </w:docPartPr>
      <w:docPartBody>
        <w:p w:rsidR="00000000" w:rsidRDefault="00000000">
          <w:pPr>
            <w:pStyle w:val="CF946B070CA14CA08B31845C7B20535A"/>
          </w:pPr>
          <w:r>
            <w:t>Amount</w:t>
          </w:r>
        </w:p>
      </w:docPartBody>
    </w:docPart>
    <w:docPart>
      <w:docPartPr>
        <w:name w:val="3FEDAEFFA0894EDFAC4FA13CF637A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58F5-1750-4075-89FD-3F46F8F7919D}"/>
      </w:docPartPr>
      <w:docPartBody>
        <w:p w:rsidR="00000000" w:rsidRDefault="00000000">
          <w:pPr>
            <w:pStyle w:val="3FEDAEFFA0894EDFAC4FA13CF637A8BE"/>
          </w:pPr>
          <w:r>
            <w:t>Date</w:t>
          </w:r>
        </w:p>
      </w:docPartBody>
    </w:docPart>
    <w:docPart>
      <w:docPartPr>
        <w:name w:val="0B376CFA02DC48248046DDA4B3AB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8843-0975-4B86-BF40-1B4FBB9BD14C}"/>
      </w:docPartPr>
      <w:docPartBody>
        <w:p w:rsidR="00000000" w:rsidRDefault="00000000">
          <w:pPr>
            <w:pStyle w:val="0B376CFA02DC48248046DDA4B3ABBA88"/>
          </w:pPr>
          <w:r w:rsidRPr="00FE7B8C">
            <w:rPr>
              <w:rStyle w:val="Strong"/>
            </w:rPr>
            <w:t>Location</w:t>
          </w:r>
        </w:p>
      </w:docPartBody>
    </w:docPart>
    <w:docPart>
      <w:docPartPr>
        <w:name w:val="A2CEEF25BFD74011AFA602DCE66F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5E114-FEA2-46A8-9AAA-BAE4D78CFA64}"/>
      </w:docPartPr>
      <w:docPartBody>
        <w:p w:rsidR="00000000" w:rsidRDefault="00000000">
          <w:pPr>
            <w:pStyle w:val="A2CEEF25BFD74011AFA602DCE66F155E"/>
          </w:pPr>
          <w:r>
            <w:t>Amount</w:t>
          </w:r>
        </w:p>
      </w:docPartBody>
    </w:docPart>
    <w:docPart>
      <w:docPartPr>
        <w:name w:val="33DF354DB81A492DBBDBC9E38E5CE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58779-5B6D-4C4E-9BB7-FD93242892B4}"/>
      </w:docPartPr>
      <w:docPartBody>
        <w:p w:rsidR="00000000" w:rsidRDefault="00000000">
          <w:pPr>
            <w:pStyle w:val="33DF354DB81A492DBBDBC9E38E5CED8B"/>
          </w:pPr>
          <w:r>
            <w:t>Dates</w:t>
          </w:r>
        </w:p>
      </w:docPartBody>
    </w:docPart>
    <w:docPart>
      <w:docPartPr>
        <w:name w:val="D31FC586515B4E3B832A5E74209C5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D871-15D3-42EB-938D-679063FF756A}"/>
      </w:docPartPr>
      <w:docPartBody>
        <w:p w:rsidR="00000000" w:rsidRDefault="00000000">
          <w:pPr>
            <w:pStyle w:val="D31FC586515B4E3B832A5E74209C5E94"/>
          </w:pPr>
          <w:r>
            <w:t>Date</w:t>
          </w:r>
        </w:p>
      </w:docPartBody>
    </w:docPart>
    <w:docPart>
      <w:docPartPr>
        <w:name w:val="A5C8D64D9BD046D2A33B6A6A28C9A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639A-C162-4E6B-97AD-C9C0934B864C}"/>
      </w:docPartPr>
      <w:docPartBody>
        <w:p w:rsidR="00000000" w:rsidRDefault="00000000">
          <w:pPr>
            <w:pStyle w:val="A5C8D64D9BD046D2A33B6A6A28C9A3DF"/>
          </w:pPr>
          <w:r w:rsidRPr="00FE7B8C">
            <w:rPr>
              <w:rStyle w:val="Strong"/>
            </w:rPr>
            <w:t>Location</w:t>
          </w:r>
        </w:p>
      </w:docPartBody>
    </w:docPart>
    <w:docPart>
      <w:docPartPr>
        <w:name w:val="3EF1C1D36F4A422D85E81CE6D0CF7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AE735-59AB-4DC6-BEF8-32CD90F5F23E}"/>
      </w:docPartPr>
      <w:docPartBody>
        <w:p w:rsidR="00000000" w:rsidRDefault="00000000">
          <w:pPr>
            <w:pStyle w:val="3EF1C1D36F4A422D85E81CE6D0CF7F98"/>
          </w:pPr>
          <w:r>
            <w:t>Amount</w:t>
          </w:r>
        </w:p>
      </w:docPartBody>
    </w:docPart>
    <w:docPart>
      <w:docPartPr>
        <w:name w:val="836F238041754D7C88702F2F0DB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FC7AF-FC0E-45A4-BC86-326ABA866E36}"/>
      </w:docPartPr>
      <w:docPartBody>
        <w:p w:rsidR="00000000" w:rsidRDefault="00000000">
          <w:pPr>
            <w:pStyle w:val="836F238041754D7C88702F2F0DBC2943"/>
          </w:pPr>
          <w:r>
            <w:t>Date</w:t>
          </w:r>
        </w:p>
      </w:docPartBody>
    </w:docPart>
    <w:docPart>
      <w:docPartPr>
        <w:name w:val="389D97FDEDF14946831312EB2395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0530-CA13-481D-8DA6-966B95C0CF8C}"/>
      </w:docPartPr>
      <w:docPartBody>
        <w:p w:rsidR="00000000" w:rsidRDefault="00000000">
          <w:pPr>
            <w:pStyle w:val="389D97FDEDF14946831312EB23955815"/>
          </w:pPr>
          <w:r w:rsidRPr="00FE7B8C">
            <w:rPr>
              <w:rStyle w:val="Strong"/>
            </w:rPr>
            <w:t>Location</w:t>
          </w:r>
        </w:p>
      </w:docPartBody>
    </w:docPart>
    <w:docPart>
      <w:docPartPr>
        <w:name w:val="F48CF72A08524A628A659072F6646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C4A8B-AF94-41B4-9A51-E130196F8C16}"/>
      </w:docPartPr>
      <w:docPartBody>
        <w:p w:rsidR="00000000" w:rsidRDefault="00000000">
          <w:pPr>
            <w:pStyle w:val="F48CF72A08524A628A659072F6646F10"/>
          </w:pPr>
          <w:r>
            <w:t>Amount</w:t>
          </w:r>
        </w:p>
      </w:docPartBody>
    </w:docPart>
    <w:docPart>
      <w:docPartPr>
        <w:name w:val="F9A0C936DF4F4345A0869823B520C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65EE2-4C83-4F09-BEF3-D3917DDE4D36}"/>
      </w:docPartPr>
      <w:docPartBody>
        <w:p w:rsidR="00000000" w:rsidRDefault="00000000">
          <w:pPr>
            <w:pStyle w:val="F9A0C936DF4F4345A0869823B520C319"/>
          </w:pPr>
          <w:r>
            <w:t>Meals</w:t>
          </w:r>
        </w:p>
      </w:docPartBody>
    </w:docPart>
    <w:docPart>
      <w:docPartPr>
        <w:name w:val="BCD537D4AF45438787A7B3D961044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40F40-7B67-4C69-B20C-B9FDB00390BE}"/>
      </w:docPartPr>
      <w:docPartBody>
        <w:p w:rsidR="00000000" w:rsidRDefault="00000000">
          <w:pPr>
            <w:pStyle w:val="BCD537D4AF45438787A7B3D9610449D2"/>
          </w:pPr>
          <w:r>
            <w:t>Date</w:t>
          </w:r>
        </w:p>
      </w:docPartBody>
    </w:docPart>
    <w:docPart>
      <w:docPartPr>
        <w:name w:val="EB3EE90F439F4C2BADE9C7A160074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8560-03D5-48FA-B530-E789BEDF0427}"/>
      </w:docPartPr>
      <w:docPartBody>
        <w:p w:rsidR="00000000" w:rsidRDefault="00000000">
          <w:pPr>
            <w:pStyle w:val="EB3EE90F439F4C2BADE9C7A160074EB3"/>
          </w:pPr>
          <w:r>
            <w:t xml:space="preserve">(Not to </w:t>
          </w:r>
          <w:r>
            <w:t>exceed $50/day)</w:t>
          </w:r>
        </w:p>
      </w:docPartBody>
    </w:docPart>
    <w:docPart>
      <w:docPartPr>
        <w:name w:val="C2564D5C97BC4A5C892872195589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7BF03-06ED-4559-932E-270A96125D73}"/>
      </w:docPartPr>
      <w:docPartBody>
        <w:p w:rsidR="00000000" w:rsidRDefault="00000000">
          <w:pPr>
            <w:pStyle w:val="C2564D5C97BC4A5C8928721955896FF6"/>
          </w:pPr>
          <w:r>
            <w:t>Amount</w:t>
          </w:r>
        </w:p>
      </w:docPartBody>
    </w:docPart>
    <w:docPart>
      <w:docPartPr>
        <w:name w:val="1B362631F27C4CD0827E413D4FA82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A2677-6C6A-4F0F-A447-4052284C9FB2}"/>
      </w:docPartPr>
      <w:docPartBody>
        <w:p w:rsidR="00000000" w:rsidRDefault="00000000">
          <w:pPr>
            <w:pStyle w:val="1B362631F27C4CD0827E413D4FA82D01"/>
          </w:pPr>
          <w:r>
            <w:t>Date</w:t>
          </w:r>
        </w:p>
      </w:docPartBody>
    </w:docPart>
    <w:docPart>
      <w:docPartPr>
        <w:name w:val="E5BA42C4098349918292886579E32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0863-9E29-4ABD-851D-CC39F54046A3}"/>
      </w:docPartPr>
      <w:docPartBody>
        <w:p w:rsidR="00000000" w:rsidRDefault="00000000">
          <w:pPr>
            <w:pStyle w:val="E5BA42C4098349918292886579E32F86"/>
          </w:pPr>
          <w:r>
            <w:t>(Not to exceed $50/day)</w:t>
          </w:r>
        </w:p>
      </w:docPartBody>
    </w:docPart>
    <w:docPart>
      <w:docPartPr>
        <w:name w:val="B8F8C78FB5224DB285FA6982A1F51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219F-5B5B-45F0-A477-C8ED8D684249}"/>
      </w:docPartPr>
      <w:docPartBody>
        <w:p w:rsidR="00000000" w:rsidRDefault="00000000">
          <w:pPr>
            <w:pStyle w:val="B8F8C78FB5224DB285FA6982A1F5103C"/>
          </w:pPr>
          <w:r>
            <w:t>Amount</w:t>
          </w:r>
        </w:p>
      </w:docPartBody>
    </w:docPart>
    <w:docPart>
      <w:docPartPr>
        <w:name w:val="EF97C2E3072D4C1A8D9FF46C55058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A9EA8-4DD4-473E-9687-F0A6619DF76F}"/>
      </w:docPartPr>
      <w:docPartBody>
        <w:p w:rsidR="00000000" w:rsidRDefault="00000000">
          <w:pPr>
            <w:pStyle w:val="EF97C2E3072D4C1A8D9FF46C5505878F"/>
          </w:pPr>
          <w:r>
            <w:t>Date</w:t>
          </w:r>
        </w:p>
      </w:docPartBody>
    </w:docPart>
    <w:docPart>
      <w:docPartPr>
        <w:name w:val="195004BA8FDE40EB803A01A2F493A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143B2-5E87-4E1A-9086-733E92A5AB62}"/>
      </w:docPartPr>
      <w:docPartBody>
        <w:p w:rsidR="00000000" w:rsidRDefault="00000000">
          <w:pPr>
            <w:pStyle w:val="195004BA8FDE40EB803A01A2F493A335"/>
          </w:pPr>
          <w:r>
            <w:t>(Not to exceed $50/day)</w:t>
          </w:r>
        </w:p>
      </w:docPartBody>
    </w:docPart>
    <w:docPart>
      <w:docPartPr>
        <w:name w:val="884F770AFFA4432EA6F3217889A5F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8DC83-F206-4255-997C-94A8D8B00FC8}"/>
      </w:docPartPr>
      <w:docPartBody>
        <w:p w:rsidR="00000000" w:rsidRDefault="00000000">
          <w:pPr>
            <w:pStyle w:val="884F770AFFA4432EA6F3217889A5FB95"/>
          </w:pPr>
          <w:r>
            <w:t>Amount</w:t>
          </w:r>
        </w:p>
      </w:docPartBody>
    </w:docPart>
    <w:docPart>
      <w:docPartPr>
        <w:name w:val="6D772C2B17FD45849D1C846C48DE1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9B6A-1FD3-4BBF-8B4A-652617BA6BFF}"/>
      </w:docPartPr>
      <w:docPartBody>
        <w:p w:rsidR="00000000" w:rsidRDefault="00000000">
          <w:pPr>
            <w:pStyle w:val="6D772C2B17FD45849D1C846C48DE1BE8"/>
          </w:pPr>
          <w:r>
            <w:t>Date</w:t>
          </w:r>
        </w:p>
      </w:docPartBody>
    </w:docPart>
    <w:docPart>
      <w:docPartPr>
        <w:name w:val="C237198CA2FA47DB904E05D82D159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4DBDA-8D9D-4CAC-85C5-47FB6051805F}"/>
      </w:docPartPr>
      <w:docPartBody>
        <w:p w:rsidR="00000000" w:rsidRDefault="00000000">
          <w:pPr>
            <w:pStyle w:val="C237198CA2FA47DB904E05D82D15990B"/>
          </w:pPr>
          <w:r>
            <w:t>(Not to exceed $50/day)</w:t>
          </w:r>
        </w:p>
      </w:docPartBody>
    </w:docPart>
    <w:docPart>
      <w:docPartPr>
        <w:name w:val="19A4EA9747DA464C860489E0DA42B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D624F-26A2-47CE-B168-9861C6BE2065}"/>
      </w:docPartPr>
      <w:docPartBody>
        <w:p w:rsidR="00000000" w:rsidRDefault="00000000">
          <w:pPr>
            <w:pStyle w:val="19A4EA9747DA464C860489E0DA42B6BF"/>
          </w:pPr>
          <w:r>
            <w:t>Amount</w:t>
          </w:r>
        </w:p>
      </w:docPartBody>
    </w:docPart>
    <w:docPart>
      <w:docPartPr>
        <w:name w:val="109747E6AC1545CDA85ED55A4FFFB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B5B2A-EBAB-43DF-8D3E-E681783F38E5}"/>
      </w:docPartPr>
      <w:docPartBody>
        <w:p w:rsidR="00000000" w:rsidRDefault="00000000">
          <w:pPr>
            <w:pStyle w:val="109747E6AC1545CDA85ED55A4FFFBB39"/>
          </w:pPr>
          <w:r>
            <w:t>Conference fees</w:t>
          </w:r>
        </w:p>
      </w:docPartBody>
    </w:docPart>
    <w:docPart>
      <w:docPartPr>
        <w:name w:val="CED7216D4F5049968C2063508D4B4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F9437-94C4-46F4-AA31-60C167DDF66B}"/>
      </w:docPartPr>
      <w:docPartBody>
        <w:p w:rsidR="00000000" w:rsidRDefault="00000000">
          <w:pPr>
            <w:pStyle w:val="CED7216D4F5049968C2063508D4B4170"/>
          </w:pPr>
          <w:r>
            <w:t>Date</w:t>
          </w:r>
        </w:p>
      </w:docPartBody>
    </w:docPart>
    <w:docPart>
      <w:docPartPr>
        <w:name w:val="3F11B60D309F4D7AA21D6E059E2B1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C86AA-11AB-451A-8184-124E3DCFF05B}"/>
      </w:docPartPr>
      <w:docPartBody>
        <w:p w:rsidR="00000000" w:rsidRDefault="00000000">
          <w:pPr>
            <w:pStyle w:val="3F11B60D309F4D7AA21D6E059E2B160F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8071B6BC8AAE48A8833CA50DE4D36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BA94-FF4E-413D-8CB9-2FD80606F1CE}"/>
      </w:docPartPr>
      <w:docPartBody>
        <w:p w:rsidR="00000000" w:rsidRDefault="00000000">
          <w:pPr>
            <w:pStyle w:val="8071B6BC8AAE48A8833CA50DE4D366EC"/>
          </w:pPr>
          <w:r>
            <w:t>Purpose</w:t>
          </w:r>
        </w:p>
      </w:docPartBody>
    </w:docPart>
    <w:docPart>
      <w:docPartPr>
        <w:name w:val="6EF58980A36A48808A381807286F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4553C-5F23-4FED-9847-B347E5FC301F}"/>
      </w:docPartPr>
      <w:docPartBody>
        <w:p w:rsidR="00000000" w:rsidRDefault="00000000">
          <w:pPr>
            <w:pStyle w:val="6EF58980A36A48808A381807286F91FA"/>
          </w:pPr>
          <w:r>
            <w:t>Amount</w:t>
          </w:r>
        </w:p>
      </w:docPartBody>
    </w:docPart>
    <w:docPart>
      <w:docPartPr>
        <w:name w:val="1B540EFAD497467B9B94831DD7B89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7ACA3-1A95-4DCA-AD66-A2ABD528EE82}"/>
      </w:docPartPr>
      <w:docPartBody>
        <w:p w:rsidR="00000000" w:rsidRDefault="00000000">
          <w:pPr>
            <w:pStyle w:val="1B540EFAD497467B9B94831DD7B8913F"/>
          </w:pPr>
          <w:r>
            <w:t>Date</w:t>
          </w:r>
        </w:p>
      </w:docPartBody>
    </w:docPart>
    <w:docPart>
      <w:docPartPr>
        <w:name w:val="B8589EE0D9A640678107A26F41601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F24C5-CD42-42A5-8652-DE8833CE3EB1}"/>
      </w:docPartPr>
      <w:docPartBody>
        <w:p w:rsidR="00000000" w:rsidRDefault="00000000">
          <w:pPr>
            <w:pStyle w:val="B8589EE0D9A640678107A26F41601BE5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E74549938EEB42B4B61F29B85AB75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040BD-0ABB-4404-A324-35E519626C61}"/>
      </w:docPartPr>
      <w:docPartBody>
        <w:p w:rsidR="00000000" w:rsidRDefault="00000000">
          <w:pPr>
            <w:pStyle w:val="E74549938EEB42B4B61F29B85AB75E6A"/>
          </w:pPr>
          <w:r>
            <w:t>Amount</w:t>
          </w:r>
        </w:p>
      </w:docPartBody>
    </w:docPart>
    <w:docPart>
      <w:docPartPr>
        <w:name w:val="FA210A9613474D83AE7788F54AB7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86456-D1C2-4BA6-86EA-ABC9CBF15438}"/>
      </w:docPartPr>
      <w:docPartBody>
        <w:p w:rsidR="00000000" w:rsidRDefault="00000000">
          <w:pPr>
            <w:pStyle w:val="FA210A9613474D83AE7788F54AB75988"/>
          </w:pPr>
          <w:r>
            <w:t>Other</w:t>
          </w:r>
        </w:p>
      </w:docPartBody>
    </w:docPart>
    <w:docPart>
      <w:docPartPr>
        <w:name w:val="D416BA7611F44F1FB25CC275993F0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46DE-88F5-4C23-BD55-3AEDA1878059}"/>
      </w:docPartPr>
      <w:docPartBody>
        <w:p w:rsidR="00000000" w:rsidRDefault="00000000">
          <w:pPr>
            <w:pStyle w:val="D416BA7611F44F1FB25CC275993F03D6"/>
          </w:pPr>
          <w:r>
            <w:t>Date</w:t>
          </w:r>
        </w:p>
      </w:docPartBody>
    </w:docPart>
    <w:docPart>
      <w:docPartPr>
        <w:name w:val="6583B8C150024AACA726CB7AB0A2D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6C1AE-D0B0-4D3B-8182-14866DA3C7AC}"/>
      </w:docPartPr>
      <w:docPartBody>
        <w:p w:rsidR="00000000" w:rsidRDefault="00000000">
          <w:pPr>
            <w:pStyle w:val="6583B8C150024AACA726CB7AB0A2D006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5CC5DAB7F39D44F2BBCE87EBCC398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361D-9CEF-4EA8-A186-5E75ECA5CD0B}"/>
      </w:docPartPr>
      <w:docPartBody>
        <w:p w:rsidR="00000000" w:rsidRDefault="00000000">
          <w:pPr>
            <w:pStyle w:val="5CC5DAB7F39D44F2BBCE87EBCC398138"/>
          </w:pPr>
          <w:r>
            <w:t>Amount</w:t>
          </w:r>
        </w:p>
      </w:docPartBody>
    </w:docPart>
    <w:docPart>
      <w:docPartPr>
        <w:name w:val="34C31E7B2E7C4D0F9CAF7FBBAC84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23B39-7500-4896-9DFA-96BCF3ED9459}"/>
      </w:docPartPr>
      <w:docPartBody>
        <w:p w:rsidR="00000000" w:rsidRDefault="00000000">
          <w:pPr>
            <w:pStyle w:val="34C31E7B2E7C4D0F9CAF7FBBAC84BCC0"/>
          </w:pPr>
          <w:r>
            <w:t>Date</w:t>
          </w:r>
        </w:p>
      </w:docPartBody>
    </w:docPart>
    <w:docPart>
      <w:docPartPr>
        <w:name w:val="99DA23A3292F49049DCB8354CE7AC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FB495-DFB1-4C73-AADD-C09F4489078D}"/>
      </w:docPartPr>
      <w:docPartBody>
        <w:p w:rsidR="00000000" w:rsidRDefault="00000000">
          <w:pPr>
            <w:pStyle w:val="99DA23A3292F49049DCB8354CE7AC7FC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575B74F3E50F4294BEA6A21EA1DD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9F39-E867-4E8C-A530-EE7389225F55}"/>
      </w:docPartPr>
      <w:docPartBody>
        <w:p w:rsidR="00000000" w:rsidRDefault="00000000">
          <w:pPr>
            <w:pStyle w:val="575B74F3E50F4294BEA6A21EA1DDB47E"/>
          </w:pPr>
          <w:r>
            <w:t>Amount</w:t>
          </w:r>
        </w:p>
      </w:docPartBody>
    </w:docPart>
    <w:docPart>
      <w:docPartPr>
        <w:name w:val="DACE0DD095E04163BAF842EA1B784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907E6-E1F2-412D-AA63-AFD8F616B596}"/>
      </w:docPartPr>
      <w:docPartBody>
        <w:p w:rsidR="00000000" w:rsidRDefault="00000000">
          <w:pPr>
            <w:pStyle w:val="DACE0DD095E04163BAF842EA1B784466"/>
          </w:pPr>
          <w:r>
            <w:t>Date</w:t>
          </w:r>
        </w:p>
      </w:docPartBody>
    </w:docPart>
    <w:docPart>
      <w:docPartPr>
        <w:name w:val="8D56E0DD64D74C82A75109A20740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3FB7E-CB84-4D95-978E-AFFD043AF3AE}"/>
      </w:docPartPr>
      <w:docPartBody>
        <w:p w:rsidR="00000000" w:rsidRDefault="00000000">
          <w:pPr>
            <w:pStyle w:val="8D56E0DD64D74C82A75109A20740C1FA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8964BA8B5A294BC0B3CCE9E76C4CF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3CCB-49FB-4EAA-A67E-D56D78C43F7E}"/>
      </w:docPartPr>
      <w:docPartBody>
        <w:p w:rsidR="00000000" w:rsidRDefault="00000000">
          <w:pPr>
            <w:pStyle w:val="8964BA8B5A294BC0B3CCE9E76C4CFC31"/>
          </w:pPr>
          <w:r>
            <w:t>Amount</w:t>
          </w:r>
        </w:p>
      </w:docPartBody>
    </w:docPart>
    <w:docPart>
      <w:docPartPr>
        <w:name w:val="05A88FB5172449CAB51BE21BA8422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968F-70D4-4A06-9193-4ECE782FE7C4}"/>
      </w:docPartPr>
      <w:docPartBody>
        <w:p w:rsidR="00000000" w:rsidRDefault="00000000">
          <w:pPr>
            <w:pStyle w:val="05A88FB5172449CAB51BE21BA8422031"/>
          </w:pPr>
          <w:r>
            <w:t>Date</w:t>
          </w:r>
        </w:p>
      </w:docPartBody>
    </w:docPart>
    <w:docPart>
      <w:docPartPr>
        <w:name w:val="AFD9452A186648A7B98B8CBF1E420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27753-2665-4D4B-B8D0-241D0DAA304E}"/>
      </w:docPartPr>
      <w:docPartBody>
        <w:p w:rsidR="00000000" w:rsidRDefault="00000000">
          <w:pPr>
            <w:pStyle w:val="AFD9452A186648A7B98B8CBF1E4209CC"/>
          </w:pPr>
          <w:r w:rsidRPr="00FE7B8C">
            <w:rPr>
              <w:rStyle w:val="Strong"/>
            </w:rPr>
            <w:t>Purpose</w:t>
          </w:r>
        </w:p>
      </w:docPartBody>
    </w:docPart>
    <w:docPart>
      <w:docPartPr>
        <w:name w:val="E59F2F3E43164D919D8B77F68F8FD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974E-186D-4142-B12B-4278A6D450D8}"/>
      </w:docPartPr>
      <w:docPartBody>
        <w:p w:rsidR="00000000" w:rsidRDefault="00000000">
          <w:pPr>
            <w:pStyle w:val="E59F2F3E43164D919D8B77F68F8FD024"/>
          </w:pPr>
          <w:r>
            <w:t>Amount</w:t>
          </w:r>
        </w:p>
      </w:docPartBody>
    </w:docPart>
    <w:docPart>
      <w:docPartPr>
        <w:name w:val="559E7E3B8E8046BD84324BF26D2F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1410-A663-4549-AA9D-D2A2C95DA8B0}"/>
      </w:docPartPr>
      <w:docPartBody>
        <w:p w:rsidR="00000000" w:rsidRDefault="00000000">
          <w:pPr>
            <w:pStyle w:val="559E7E3B8E8046BD84324BF26D2F35BA"/>
          </w:pPr>
          <w:r>
            <w:t>Subtotal</w:t>
          </w:r>
        </w:p>
      </w:docPartBody>
    </w:docPart>
    <w:docPart>
      <w:docPartPr>
        <w:name w:val="409E3836684443429020519B1037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0BA19-F0F0-43EC-AF2A-56C00444F4B4}"/>
      </w:docPartPr>
      <w:docPartBody>
        <w:p w:rsidR="00000000" w:rsidRDefault="00000000">
          <w:pPr>
            <w:pStyle w:val="409E3836684443429020519B1037B426"/>
          </w:pPr>
          <w:r>
            <w:t>Amount</w:t>
          </w:r>
        </w:p>
      </w:docPartBody>
    </w:docPart>
    <w:docPart>
      <w:docPartPr>
        <w:name w:val="6F7666E93E5B4F5E980F6A4190C1C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D02A8-FE1A-49DC-BD14-156F678AF02B}"/>
      </w:docPartPr>
      <w:docPartBody>
        <w:p w:rsidR="00000000" w:rsidRDefault="00000000">
          <w:pPr>
            <w:pStyle w:val="6F7666E93E5B4F5E980F6A4190C1C48F"/>
          </w:pPr>
          <w:r>
            <w:t>Less amount paid by company</w:t>
          </w:r>
        </w:p>
      </w:docPartBody>
    </w:docPart>
    <w:docPart>
      <w:docPartPr>
        <w:name w:val="24901ECE16324FCBB11A1E81A0705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1CE0-520C-4549-B86D-0B6671F59275}"/>
      </w:docPartPr>
      <w:docPartBody>
        <w:p w:rsidR="00000000" w:rsidRDefault="00000000">
          <w:pPr>
            <w:pStyle w:val="24901ECE16324FCBB11A1E81A0705F60"/>
          </w:pPr>
          <w:r>
            <w:t>Amount</w:t>
          </w:r>
        </w:p>
      </w:docPartBody>
    </w:docPart>
    <w:docPart>
      <w:docPartPr>
        <w:name w:val="F2BB3DD3B7BE4029BA847989596C9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6CEF1-59EE-476D-8B7A-5BFEAB36E2F3}"/>
      </w:docPartPr>
      <w:docPartBody>
        <w:p w:rsidR="00000000" w:rsidRDefault="00000000">
          <w:pPr>
            <w:pStyle w:val="F2BB3DD3B7BE4029BA847989596C9D93"/>
          </w:pPr>
          <w:r>
            <w:t>Total amount owing to employee</w:t>
          </w:r>
        </w:p>
      </w:docPartBody>
    </w:docPart>
    <w:docPart>
      <w:docPartPr>
        <w:name w:val="14780D114C7143D39D3C4C797DB23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251E7-5E56-402C-B965-DB7B467971A5}"/>
      </w:docPartPr>
      <w:docPartBody>
        <w:p w:rsidR="00000000" w:rsidRDefault="00000000">
          <w:pPr>
            <w:pStyle w:val="14780D114C7143D39D3C4C797DB23D57"/>
          </w:pPr>
          <w:r>
            <w:t>Amount</w:t>
          </w:r>
        </w:p>
      </w:docPartBody>
    </w:docPart>
    <w:docPart>
      <w:docPartPr>
        <w:name w:val="3E9CF5C0E896480C9ED8B2A70DDC5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D7F3-34DA-442B-A44A-39B9053C5E54}"/>
      </w:docPartPr>
      <w:docPartBody>
        <w:p w:rsidR="00000000" w:rsidRDefault="00000000">
          <w:pPr>
            <w:pStyle w:val="3E9CF5C0E896480C9ED8B2A70DDC5E3F"/>
          </w:pPr>
          <w:r>
            <w:t>Signature</w:t>
          </w:r>
        </w:p>
      </w:docPartBody>
    </w:docPart>
    <w:docPart>
      <w:docPartPr>
        <w:name w:val="0D2BD4D29AF74F228C04690E0BB5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8B6C-EEFC-4D5D-BD39-C80365152354}"/>
      </w:docPartPr>
      <w:docPartBody>
        <w:p w:rsidR="00000000" w:rsidRDefault="00000000">
          <w:pPr>
            <w:pStyle w:val="0D2BD4D29AF74F228C04690E0BB5251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35"/>
    <w:rsid w:val="009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630980F8034D4DB0EF35E24080E060">
    <w:name w:val="2A630980F8034D4DB0EF35E24080E060"/>
  </w:style>
  <w:style w:type="paragraph" w:customStyle="1" w:styleId="15C3BC7C9404401FAD4FEDA21E09E100">
    <w:name w:val="15C3BC7C9404401FAD4FEDA21E09E100"/>
  </w:style>
  <w:style w:type="paragraph" w:customStyle="1" w:styleId="863A4345BB4146D08D8A64012A66485F">
    <w:name w:val="863A4345BB4146D08D8A64012A66485F"/>
  </w:style>
  <w:style w:type="paragraph" w:customStyle="1" w:styleId="0ECF56D66D654353B7F167704D0E391C">
    <w:name w:val="0ECF56D66D654353B7F167704D0E391C"/>
  </w:style>
  <w:style w:type="paragraph" w:customStyle="1" w:styleId="884ED2E13D4A4A96884CA236A41A7A30">
    <w:name w:val="884ED2E13D4A4A96884CA236A41A7A30"/>
  </w:style>
  <w:style w:type="paragraph" w:customStyle="1" w:styleId="34C7E37D5A374D99B977CD29E0C55D5C">
    <w:name w:val="34C7E37D5A374D99B977CD29E0C55D5C"/>
  </w:style>
  <w:style w:type="paragraph" w:customStyle="1" w:styleId="50CFA750D3A8429BA48BDA072C9E83E9">
    <w:name w:val="50CFA750D3A8429BA48BDA072C9E83E9"/>
  </w:style>
  <w:style w:type="paragraph" w:customStyle="1" w:styleId="24E63320F4B7496D9B0A357A748AA49F">
    <w:name w:val="24E63320F4B7496D9B0A357A748AA49F"/>
  </w:style>
  <w:style w:type="paragraph" w:customStyle="1" w:styleId="19B620C09DCC4E0B90BFE6DCC30B8858">
    <w:name w:val="19B620C09DCC4E0B90BFE6DCC30B8858"/>
  </w:style>
  <w:style w:type="paragraph" w:customStyle="1" w:styleId="EB1A22628A8F4DD79BF63E99EB57B2D7">
    <w:name w:val="EB1A22628A8F4DD79BF63E99EB57B2D7"/>
  </w:style>
  <w:style w:type="paragraph" w:customStyle="1" w:styleId="E55FFC865FC14A69A7F234CE0A06CEAE">
    <w:name w:val="E55FFC865FC14A69A7F234CE0A06CEAE"/>
  </w:style>
  <w:style w:type="paragraph" w:customStyle="1" w:styleId="4208A4CC8C3047BF94595958CFA30FA8">
    <w:name w:val="4208A4CC8C3047BF94595958CFA30FA8"/>
  </w:style>
  <w:style w:type="paragraph" w:customStyle="1" w:styleId="8C092BB8310F4D25B7D75FBC73001210">
    <w:name w:val="8C092BB8310F4D25B7D75FBC73001210"/>
  </w:style>
  <w:style w:type="paragraph" w:customStyle="1" w:styleId="D4923EED7444479DB12416BCB8656450">
    <w:name w:val="D4923EED7444479DB12416BCB8656450"/>
  </w:style>
  <w:style w:type="paragraph" w:customStyle="1" w:styleId="BDFACC18B9C14BF89FE138F8AD6CBE89">
    <w:name w:val="BDFACC18B9C14BF89FE138F8AD6CBE89"/>
  </w:style>
  <w:style w:type="paragraph" w:customStyle="1" w:styleId="3310BDFEF9C44FE493A855BF9A75B561">
    <w:name w:val="3310BDFEF9C44FE493A855BF9A75B561"/>
  </w:style>
  <w:style w:type="paragraph" w:customStyle="1" w:styleId="0CAB1A365384408A9F225AD98C2E7478">
    <w:name w:val="0CAB1A365384408A9F225AD98C2E7478"/>
  </w:style>
  <w:style w:type="paragraph" w:customStyle="1" w:styleId="D2ADA98A3128428283A781F69DF456FA">
    <w:name w:val="D2ADA98A3128428283A781F69DF456FA"/>
  </w:style>
  <w:style w:type="paragraph" w:customStyle="1" w:styleId="5C9740EE9B9E4A14A7B19EB613213688">
    <w:name w:val="5C9740EE9B9E4A14A7B19EB613213688"/>
  </w:style>
  <w:style w:type="paragraph" w:customStyle="1" w:styleId="ECFA89D497644B2CA621BC3B7739DBC5">
    <w:name w:val="ECFA89D497644B2CA621BC3B7739DBC5"/>
  </w:style>
  <w:style w:type="paragraph" w:customStyle="1" w:styleId="30E85AF2630B4A4081E1AC053FA1CD7C">
    <w:name w:val="30E85AF2630B4A4081E1AC053FA1CD7C"/>
  </w:style>
  <w:style w:type="paragraph" w:customStyle="1" w:styleId="6B59839EE2FD43769AFE576CA38235E1">
    <w:name w:val="6B59839EE2FD43769AFE576CA38235E1"/>
  </w:style>
  <w:style w:type="paragraph" w:customStyle="1" w:styleId="C695669726994943B1D26746DD8E1339">
    <w:name w:val="C695669726994943B1D26746DD8E1339"/>
  </w:style>
  <w:style w:type="paragraph" w:customStyle="1" w:styleId="AE1F32D6866B4128BBA858160081DA7D">
    <w:name w:val="AE1F32D6866B4128BBA858160081DA7D"/>
  </w:style>
  <w:style w:type="paragraph" w:customStyle="1" w:styleId="920D7A684CF1407486F9799C181EC235">
    <w:name w:val="920D7A684CF1407486F9799C181EC235"/>
  </w:style>
  <w:style w:type="paragraph" w:customStyle="1" w:styleId="9B1E106D08E94215ABEEE6D3F35B32E0">
    <w:name w:val="9B1E106D08E94215ABEEE6D3F35B32E0"/>
  </w:style>
  <w:style w:type="paragraph" w:customStyle="1" w:styleId="2AA9D4F67C1641018B4FCA7D41217780">
    <w:name w:val="2AA9D4F67C1641018B4FCA7D41217780"/>
  </w:style>
  <w:style w:type="paragraph" w:customStyle="1" w:styleId="A6C2BA682E20460D80A8AD95023FD553">
    <w:name w:val="A6C2BA682E20460D80A8AD95023FD553"/>
  </w:style>
  <w:style w:type="paragraph" w:customStyle="1" w:styleId="73907C377DC34A91A37C9561930D1CB8">
    <w:name w:val="73907C377DC34A91A37C9561930D1CB8"/>
  </w:style>
  <w:style w:type="paragraph" w:customStyle="1" w:styleId="E8F3E1B523AC4436925055CAF7FD9AE3">
    <w:name w:val="E8F3E1B523AC4436925055CAF7FD9AE3"/>
  </w:style>
  <w:style w:type="paragraph" w:customStyle="1" w:styleId="8361E7A837D7435A8361957DC5838E6D">
    <w:name w:val="8361E7A837D7435A8361957DC5838E6D"/>
  </w:style>
  <w:style w:type="paragraph" w:customStyle="1" w:styleId="61E2C790B8BD4BD2AD7F555F5C1E1D58">
    <w:name w:val="61E2C790B8BD4BD2AD7F555F5C1E1D58"/>
  </w:style>
  <w:style w:type="paragraph" w:customStyle="1" w:styleId="71D1A58BCFEF4AFFBB4FE79D91DE23CD">
    <w:name w:val="71D1A58BCFEF4AFFBB4FE79D91DE23CD"/>
  </w:style>
  <w:style w:type="paragraph" w:customStyle="1" w:styleId="294683C6A61C4F8C8C776E9B8C8623FC">
    <w:name w:val="294683C6A61C4F8C8C776E9B8C8623FC"/>
  </w:style>
  <w:style w:type="paragraph" w:customStyle="1" w:styleId="82EDD6B87B824FD787F7A9B7C5F868E2">
    <w:name w:val="82EDD6B87B824FD787F7A9B7C5F868E2"/>
  </w:style>
  <w:style w:type="paragraph" w:customStyle="1" w:styleId="2355695DC7F84DC688142F63CC362083">
    <w:name w:val="2355695DC7F84DC688142F63CC362083"/>
  </w:style>
  <w:style w:type="paragraph" w:customStyle="1" w:styleId="FAB8C59DA8964136A808249BE21E5B79">
    <w:name w:val="FAB8C59DA8964136A808249BE21E5B79"/>
  </w:style>
  <w:style w:type="paragraph" w:customStyle="1" w:styleId="B8CFD238DF7C42AFB388EEE8E8D4AA08">
    <w:name w:val="B8CFD238DF7C42AFB388EEE8E8D4AA08"/>
  </w:style>
  <w:style w:type="paragraph" w:customStyle="1" w:styleId="7ADC375329744DE1AF3F613CA4D506B1">
    <w:name w:val="7ADC375329744DE1AF3F613CA4D506B1"/>
  </w:style>
  <w:style w:type="paragraph" w:customStyle="1" w:styleId="584A55171D3D41F7AECD617DDC6AB9BF">
    <w:name w:val="584A55171D3D41F7AECD617DDC6AB9BF"/>
  </w:style>
  <w:style w:type="paragraph" w:customStyle="1" w:styleId="22CDF47704B549C19F98C94AA3F33E98">
    <w:name w:val="22CDF47704B549C19F98C94AA3F33E98"/>
  </w:style>
  <w:style w:type="paragraph" w:customStyle="1" w:styleId="120BEEEC52E343F59A8E04CA703DAE43">
    <w:name w:val="120BEEEC52E343F59A8E04CA703DAE43"/>
  </w:style>
  <w:style w:type="paragraph" w:customStyle="1" w:styleId="9A3D364FE36C49FDBC347CAB3F918482">
    <w:name w:val="9A3D364FE36C49FDBC347CAB3F918482"/>
  </w:style>
  <w:style w:type="paragraph" w:customStyle="1" w:styleId="AD5D1A3416C54426BB50AA31431F0C03">
    <w:name w:val="AD5D1A3416C54426BB50AA31431F0C03"/>
  </w:style>
  <w:style w:type="paragraph" w:customStyle="1" w:styleId="B40BCB7A489D406FB4E62AA6915D94CC">
    <w:name w:val="B40BCB7A489D406FB4E62AA6915D94CC"/>
  </w:style>
  <w:style w:type="paragraph" w:customStyle="1" w:styleId="C75B4C600D0A47498DC27038EA419510">
    <w:name w:val="C75B4C600D0A47498DC27038EA419510"/>
  </w:style>
  <w:style w:type="paragraph" w:customStyle="1" w:styleId="0862FF290E424DD892C13E637A6C4E48">
    <w:name w:val="0862FF290E424DD892C13E637A6C4E48"/>
  </w:style>
  <w:style w:type="paragraph" w:customStyle="1" w:styleId="F647BBB347B04E6C8160F856952A86F4">
    <w:name w:val="F647BBB347B04E6C8160F856952A86F4"/>
  </w:style>
  <w:style w:type="paragraph" w:customStyle="1" w:styleId="FDD3378157024CE08FD3ABF42FFEAF57">
    <w:name w:val="FDD3378157024CE08FD3ABF42FFEAF57"/>
  </w:style>
  <w:style w:type="character" w:styleId="Strong">
    <w:name w:val="Strong"/>
    <w:uiPriority w:val="5"/>
    <w:unhideWhenUsed/>
    <w:qFormat/>
    <w:rPr>
      <w:color w:val="2F5496" w:themeColor="accent1" w:themeShade="BF"/>
    </w:rPr>
  </w:style>
  <w:style w:type="paragraph" w:customStyle="1" w:styleId="68413AC24FDC43C49BD165EA9D32C3F5">
    <w:name w:val="68413AC24FDC43C49BD165EA9D32C3F5"/>
  </w:style>
  <w:style w:type="paragraph" w:customStyle="1" w:styleId="03D779209791448C9CB1C6124E019B1F">
    <w:name w:val="03D779209791448C9CB1C6124E019B1F"/>
  </w:style>
  <w:style w:type="paragraph" w:customStyle="1" w:styleId="FB5C92E155B64255A147633D53CC7032">
    <w:name w:val="FB5C92E155B64255A147633D53CC7032"/>
  </w:style>
  <w:style w:type="paragraph" w:customStyle="1" w:styleId="E2A2BEB7110240A89D8835FE1406DBA1">
    <w:name w:val="E2A2BEB7110240A89D8835FE1406DBA1"/>
  </w:style>
  <w:style w:type="paragraph" w:customStyle="1" w:styleId="B6C95FD84B7341B39620C6BB81323357">
    <w:name w:val="B6C95FD84B7341B39620C6BB81323357"/>
  </w:style>
  <w:style w:type="paragraph" w:customStyle="1" w:styleId="7C4A7EAFEA1C475CBDB9500BEBF74393">
    <w:name w:val="7C4A7EAFEA1C475CBDB9500BEBF74393"/>
  </w:style>
  <w:style w:type="paragraph" w:customStyle="1" w:styleId="F2193A564BCE4B8C8D2A5CD104B3AB71">
    <w:name w:val="F2193A564BCE4B8C8D2A5CD104B3AB71"/>
  </w:style>
  <w:style w:type="paragraph" w:customStyle="1" w:styleId="CF946B070CA14CA08B31845C7B20535A">
    <w:name w:val="CF946B070CA14CA08B31845C7B20535A"/>
  </w:style>
  <w:style w:type="paragraph" w:customStyle="1" w:styleId="3FEDAEFFA0894EDFAC4FA13CF637A8BE">
    <w:name w:val="3FEDAEFFA0894EDFAC4FA13CF637A8BE"/>
  </w:style>
  <w:style w:type="paragraph" w:customStyle="1" w:styleId="0B376CFA02DC48248046DDA4B3ABBA88">
    <w:name w:val="0B376CFA02DC48248046DDA4B3ABBA88"/>
  </w:style>
  <w:style w:type="paragraph" w:customStyle="1" w:styleId="A2CEEF25BFD74011AFA602DCE66F155E">
    <w:name w:val="A2CEEF25BFD74011AFA602DCE66F155E"/>
  </w:style>
  <w:style w:type="paragraph" w:customStyle="1" w:styleId="33DF354DB81A492DBBDBC9E38E5CED8B">
    <w:name w:val="33DF354DB81A492DBBDBC9E38E5CED8B"/>
  </w:style>
  <w:style w:type="paragraph" w:customStyle="1" w:styleId="D31FC586515B4E3B832A5E74209C5E94">
    <w:name w:val="D31FC586515B4E3B832A5E74209C5E94"/>
  </w:style>
  <w:style w:type="paragraph" w:customStyle="1" w:styleId="A5C8D64D9BD046D2A33B6A6A28C9A3DF">
    <w:name w:val="A5C8D64D9BD046D2A33B6A6A28C9A3DF"/>
  </w:style>
  <w:style w:type="paragraph" w:customStyle="1" w:styleId="3EF1C1D36F4A422D85E81CE6D0CF7F98">
    <w:name w:val="3EF1C1D36F4A422D85E81CE6D0CF7F98"/>
  </w:style>
  <w:style w:type="paragraph" w:customStyle="1" w:styleId="836F238041754D7C88702F2F0DBC2943">
    <w:name w:val="836F238041754D7C88702F2F0DBC2943"/>
  </w:style>
  <w:style w:type="paragraph" w:customStyle="1" w:styleId="389D97FDEDF14946831312EB23955815">
    <w:name w:val="389D97FDEDF14946831312EB23955815"/>
  </w:style>
  <w:style w:type="paragraph" w:customStyle="1" w:styleId="F48CF72A08524A628A659072F6646F10">
    <w:name w:val="F48CF72A08524A628A659072F6646F10"/>
  </w:style>
  <w:style w:type="paragraph" w:customStyle="1" w:styleId="F9A0C936DF4F4345A0869823B520C319">
    <w:name w:val="F9A0C936DF4F4345A0869823B520C319"/>
  </w:style>
  <w:style w:type="paragraph" w:customStyle="1" w:styleId="BCD537D4AF45438787A7B3D9610449D2">
    <w:name w:val="BCD537D4AF45438787A7B3D9610449D2"/>
  </w:style>
  <w:style w:type="paragraph" w:customStyle="1" w:styleId="EB3EE90F439F4C2BADE9C7A160074EB3">
    <w:name w:val="EB3EE90F439F4C2BADE9C7A160074EB3"/>
  </w:style>
  <w:style w:type="paragraph" w:customStyle="1" w:styleId="C2564D5C97BC4A5C8928721955896FF6">
    <w:name w:val="C2564D5C97BC4A5C8928721955896FF6"/>
  </w:style>
  <w:style w:type="paragraph" w:customStyle="1" w:styleId="1B362631F27C4CD0827E413D4FA82D01">
    <w:name w:val="1B362631F27C4CD0827E413D4FA82D01"/>
  </w:style>
  <w:style w:type="paragraph" w:customStyle="1" w:styleId="E5BA42C4098349918292886579E32F86">
    <w:name w:val="E5BA42C4098349918292886579E32F86"/>
  </w:style>
  <w:style w:type="paragraph" w:customStyle="1" w:styleId="B8F8C78FB5224DB285FA6982A1F5103C">
    <w:name w:val="B8F8C78FB5224DB285FA6982A1F5103C"/>
  </w:style>
  <w:style w:type="paragraph" w:customStyle="1" w:styleId="EF97C2E3072D4C1A8D9FF46C5505878F">
    <w:name w:val="EF97C2E3072D4C1A8D9FF46C5505878F"/>
  </w:style>
  <w:style w:type="paragraph" w:customStyle="1" w:styleId="195004BA8FDE40EB803A01A2F493A335">
    <w:name w:val="195004BA8FDE40EB803A01A2F493A335"/>
  </w:style>
  <w:style w:type="paragraph" w:customStyle="1" w:styleId="884F770AFFA4432EA6F3217889A5FB95">
    <w:name w:val="884F770AFFA4432EA6F3217889A5FB95"/>
  </w:style>
  <w:style w:type="paragraph" w:customStyle="1" w:styleId="6D772C2B17FD45849D1C846C48DE1BE8">
    <w:name w:val="6D772C2B17FD45849D1C846C48DE1BE8"/>
  </w:style>
  <w:style w:type="paragraph" w:customStyle="1" w:styleId="C237198CA2FA47DB904E05D82D15990B">
    <w:name w:val="C237198CA2FA47DB904E05D82D15990B"/>
  </w:style>
  <w:style w:type="paragraph" w:customStyle="1" w:styleId="19A4EA9747DA464C860489E0DA42B6BF">
    <w:name w:val="19A4EA9747DA464C860489E0DA42B6BF"/>
  </w:style>
  <w:style w:type="paragraph" w:customStyle="1" w:styleId="109747E6AC1545CDA85ED55A4FFFBB39">
    <w:name w:val="109747E6AC1545CDA85ED55A4FFFBB39"/>
  </w:style>
  <w:style w:type="paragraph" w:customStyle="1" w:styleId="CED7216D4F5049968C2063508D4B4170">
    <w:name w:val="CED7216D4F5049968C2063508D4B4170"/>
  </w:style>
  <w:style w:type="paragraph" w:customStyle="1" w:styleId="3F11B60D309F4D7AA21D6E059E2B160F">
    <w:name w:val="3F11B60D309F4D7AA21D6E059E2B160F"/>
  </w:style>
  <w:style w:type="paragraph" w:customStyle="1" w:styleId="8071B6BC8AAE48A8833CA50DE4D366EC">
    <w:name w:val="8071B6BC8AAE48A8833CA50DE4D366EC"/>
  </w:style>
  <w:style w:type="paragraph" w:customStyle="1" w:styleId="6EF58980A36A48808A381807286F91FA">
    <w:name w:val="6EF58980A36A48808A381807286F91FA"/>
  </w:style>
  <w:style w:type="paragraph" w:customStyle="1" w:styleId="1B540EFAD497467B9B94831DD7B8913F">
    <w:name w:val="1B540EFAD497467B9B94831DD7B8913F"/>
  </w:style>
  <w:style w:type="paragraph" w:customStyle="1" w:styleId="B8589EE0D9A640678107A26F41601BE5">
    <w:name w:val="B8589EE0D9A640678107A26F41601BE5"/>
  </w:style>
  <w:style w:type="paragraph" w:customStyle="1" w:styleId="E74549938EEB42B4B61F29B85AB75E6A">
    <w:name w:val="E74549938EEB42B4B61F29B85AB75E6A"/>
  </w:style>
  <w:style w:type="paragraph" w:customStyle="1" w:styleId="FA210A9613474D83AE7788F54AB75988">
    <w:name w:val="FA210A9613474D83AE7788F54AB75988"/>
  </w:style>
  <w:style w:type="paragraph" w:customStyle="1" w:styleId="D416BA7611F44F1FB25CC275993F03D6">
    <w:name w:val="D416BA7611F44F1FB25CC275993F03D6"/>
  </w:style>
  <w:style w:type="paragraph" w:customStyle="1" w:styleId="6583B8C150024AACA726CB7AB0A2D006">
    <w:name w:val="6583B8C150024AACA726CB7AB0A2D006"/>
  </w:style>
  <w:style w:type="paragraph" w:customStyle="1" w:styleId="5CC5DAB7F39D44F2BBCE87EBCC398138">
    <w:name w:val="5CC5DAB7F39D44F2BBCE87EBCC398138"/>
  </w:style>
  <w:style w:type="paragraph" w:customStyle="1" w:styleId="34C31E7B2E7C4D0F9CAF7FBBAC84BCC0">
    <w:name w:val="34C31E7B2E7C4D0F9CAF7FBBAC84BCC0"/>
  </w:style>
  <w:style w:type="paragraph" w:customStyle="1" w:styleId="99DA23A3292F49049DCB8354CE7AC7FC">
    <w:name w:val="99DA23A3292F49049DCB8354CE7AC7FC"/>
  </w:style>
  <w:style w:type="paragraph" w:customStyle="1" w:styleId="575B74F3E50F4294BEA6A21EA1DDB47E">
    <w:name w:val="575B74F3E50F4294BEA6A21EA1DDB47E"/>
  </w:style>
  <w:style w:type="paragraph" w:customStyle="1" w:styleId="DACE0DD095E04163BAF842EA1B784466">
    <w:name w:val="DACE0DD095E04163BAF842EA1B784466"/>
  </w:style>
  <w:style w:type="paragraph" w:customStyle="1" w:styleId="8D56E0DD64D74C82A75109A20740C1FA">
    <w:name w:val="8D56E0DD64D74C82A75109A20740C1FA"/>
  </w:style>
  <w:style w:type="paragraph" w:customStyle="1" w:styleId="8964BA8B5A294BC0B3CCE9E76C4CFC31">
    <w:name w:val="8964BA8B5A294BC0B3CCE9E76C4CFC31"/>
  </w:style>
  <w:style w:type="paragraph" w:customStyle="1" w:styleId="05A88FB5172449CAB51BE21BA8422031">
    <w:name w:val="05A88FB5172449CAB51BE21BA8422031"/>
  </w:style>
  <w:style w:type="paragraph" w:customStyle="1" w:styleId="AFD9452A186648A7B98B8CBF1E4209CC">
    <w:name w:val="AFD9452A186648A7B98B8CBF1E4209CC"/>
  </w:style>
  <w:style w:type="paragraph" w:customStyle="1" w:styleId="E59F2F3E43164D919D8B77F68F8FD024">
    <w:name w:val="E59F2F3E43164D919D8B77F68F8FD024"/>
  </w:style>
  <w:style w:type="paragraph" w:customStyle="1" w:styleId="559E7E3B8E8046BD84324BF26D2F35BA">
    <w:name w:val="559E7E3B8E8046BD84324BF26D2F35BA"/>
  </w:style>
  <w:style w:type="paragraph" w:customStyle="1" w:styleId="409E3836684443429020519B1037B426">
    <w:name w:val="409E3836684443429020519B1037B426"/>
  </w:style>
  <w:style w:type="paragraph" w:customStyle="1" w:styleId="6F7666E93E5B4F5E980F6A4190C1C48F">
    <w:name w:val="6F7666E93E5B4F5E980F6A4190C1C48F"/>
  </w:style>
  <w:style w:type="paragraph" w:customStyle="1" w:styleId="24901ECE16324FCBB11A1E81A0705F60">
    <w:name w:val="24901ECE16324FCBB11A1E81A0705F60"/>
  </w:style>
  <w:style w:type="paragraph" w:customStyle="1" w:styleId="F2BB3DD3B7BE4029BA847989596C9D93">
    <w:name w:val="F2BB3DD3B7BE4029BA847989596C9D93"/>
  </w:style>
  <w:style w:type="paragraph" w:customStyle="1" w:styleId="14780D114C7143D39D3C4C797DB23D57">
    <w:name w:val="14780D114C7143D39D3C4C797DB23D57"/>
  </w:style>
  <w:style w:type="paragraph" w:customStyle="1" w:styleId="3E9CF5C0E896480C9ED8B2A70DDC5E3F">
    <w:name w:val="3E9CF5C0E896480C9ED8B2A70DDC5E3F"/>
  </w:style>
  <w:style w:type="paragraph" w:customStyle="1" w:styleId="0D2BD4D29AF74F228C04690E0BB52511">
    <w:name w:val="0D2BD4D29AF74F228C04690E0BB52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avel Expense">
  <a:themeElements>
    <a:clrScheme name="Custom 236">
      <a:dk1>
        <a:sysClr val="windowText" lastClr="000000"/>
      </a:dk1>
      <a:lt1>
        <a:sysClr val="window" lastClr="FFFFFF"/>
      </a:lt1>
      <a:dk2>
        <a:srgbClr val="08323A"/>
      </a:dk2>
      <a:lt2>
        <a:srgbClr val="CAD3D2"/>
      </a:lt2>
      <a:accent1>
        <a:srgbClr val="DD8047"/>
      </a:accent1>
      <a:accent2>
        <a:srgbClr val="94B6D2"/>
      </a:accent2>
      <a:accent3>
        <a:srgbClr val="787878"/>
      </a:accent3>
      <a:accent4>
        <a:srgbClr val="FFC40C"/>
      </a:accent4>
      <a:accent5>
        <a:srgbClr val="0E5563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Travel expense report form.dotx</Template>
  <TotalTime>22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Lin WeiHan</cp:lastModifiedBy>
  <cp:revision>59</cp:revision>
  <dcterms:created xsi:type="dcterms:W3CDTF">2022-09-17T00:40:00Z</dcterms:created>
  <dcterms:modified xsi:type="dcterms:W3CDTF">2022-09-17T01:02:00Z</dcterms:modified>
</cp:coreProperties>
</file>