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3813015"/>
        <w:placeholder>
          <w:docPart w:val="2A630980F8034D4DB0EF35E24080E060"/>
        </w:placeholder>
        <w:temporary/>
        <w:showingPlcHdr/>
        <w15:appearance w15:val="hidden"/>
      </w:sdtPr>
      <w:sdtContent>
        <w:p w14:paraId="68AE088B" w14:textId="165C3D17" w:rsidR="008C4630" w:rsidRDefault="004F1DE0" w:rsidP="007C1E0A">
          <w:pPr>
            <w:pStyle w:val="Title"/>
          </w:pPr>
          <w:r w:rsidRPr="007C1E0A">
            <w:t>TRAVEL EXPENSES</w:t>
          </w:r>
        </w:p>
      </w:sdtContent>
    </w:sdt>
    <w:p w14:paraId="2B567C0F" w14:textId="77777777" w:rsidR="00075CBA" w:rsidRDefault="00000000">
      <w:pPr>
        <w:pStyle w:val="Heading3"/>
      </w:pPr>
      <w:sdt>
        <w:sdtPr>
          <w:id w:val="-1616968686"/>
          <w:placeholder>
            <w:docPart w:val="D4923EED7444479DB12416BCB8656450"/>
          </w:placeholder>
          <w:temporary/>
          <w:showingPlcHdr/>
          <w15:appearance w15:val="hidden"/>
        </w:sdtPr>
        <w:sdtContent>
          <w:r w:rsidR="004F1DE0">
            <w:t>Trip Hours</w:t>
          </w:r>
        </w:sdtContent>
      </w:sdt>
    </w:p>
    <w:tbl>
      <w:tblPr>
        <w:tblStyle w:val="PlainTable3"/>
        <w:tblW w:w="4997" w:type="pct"/>
        <w:tblInd w:w="6" w:type="dxa"/>
        <w:tblLook w:val="0420" w:firstRow="1" w:lastRow="0" w:firstColumn="0" w:lastColumn="0" w:noHBand="0" w:noVBand="1"/>
        <w:tblDescription w:val="Trip hours table"/>
      </w:tblPr>
      <w:tblGrid>
        <w:gridCol w:w="1700"/>
        <w:gridCol w:w="1686"/>
        <w:gridCol w:w="4418"/>
        <w:gridCol w:w="3663"/>
      </w:tblGrid>
      <w:tr w:rsidR="00E745E5" w14:paraId="1D2946C4" w14:textId="51A31174" w:rsidTr="0059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shd w:val="clear" w:color="auto" w:fill="0E5563" w:themeFill="accent5"/>
          </w:tcPr>
          <w:p w14:paraId="2FE207FE" w14:textId="5FF1944B" w:rsidR="00E745E5" w:rsidRPr="00F017D8" w:rsidRDefault="00E745E5" w:rsidP="004906DF">
            <w:pPr>
              <w:pStyle w:val="Heading1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Start Date</w:t>
            </w:r>
          </w:p>
        </w:tc>
        <w:tc>
          <w:tcPr>
            <w:tcW w:w="1686" w:type="dxa"/>
            <w:shd w:val="clear" w:color="auto" w:fill="0E5563" w:themeFill="accent5"/>
          </w:tcPr>
          <w:p w14:paraId="0D596C20" w14:textId="524A49A5" w:rsidR="00E745E5" w:rsidRPr="00F017D8" w:rsidRDefault="00E745E5" w:rsidP="004906DF">
            <w:pPr>
              <w:pStyle w:val="Heading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End Date</w:t>
            </w:r>
          </w:p>
        </w:tc>
        <w:tc>
          <w:tcPr>
            <w:tcW w:w="4418" w:type="dxa"/>
            <w:shd w:val="clear" w:color="auto" w:fill="0E5563" w:themeFill="accent5"/>
          </w:tcPr>
          <w:p w14:paraId="3A95BABA" w14:textId="77777777" w:rsidR="00E745E5" w:rsidRPr="00F017D8" w:rsidRDefault="00000000" w:rsidP="004906DF">
            <w:pPr>
              <w:pStyle w:val="Heading1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618714453"/>
                <w:placeholder>
                  <w:docPart w:val="CAC48C3B806042598A038CBBE04E906A"/>
                </w:placeholder>
                <w:temporary/>
                <w:showingPlcHdr/>
                <w15:appearance w15:val="hidden"/>
              </w:sdtPr>
              <w:sdtContent>
                <w:r w:rsidR="00E745E5" w:rsidRPr="00F017D8">
                  <w:rPr>
                    <w:b/>
                    <w:color w:val="FFFFFF" w:themeColor="background1"/>
                  </w:rPr>
                  <w:t>How spent</w:t>
                </w:r>
              </w:sdtContent>
            </w:sdt>
          </w:p>
        </w:tc>
        <w:tc>
          <w:tcPr>
            <w:tcW w:w="3663" w:type="dxa"/>
            <w:shd w:val="clear" w:color="auto" w:fill="0E5563" w:themeFill="accent5"/>
          </w:tcPr>
          <w:p w14:paraId="77E17078" w14:textId="2AD7DBAB" w:rsidR="00E745E5" w:rsidRDefault="00E745E5" w:rsidP="004906DF">
            <w:pPr>
              <w:pStyle w:val="Heading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Photos </w:t>
            </w:r>
          </w:p>
        </w:tc>
      </w:tr>
      <w:tr w:rsidR="00592400" w14:paraId="6B0DF58A" w14:textId="1EA4A9ED" w:rsidTr="0059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dxa"/>
          </w:tcPr>
          <w:p w14:paraId="538C94D5" w14:textId="401ECF56" w:rsidR="00592400" w:rsidRPr="00E338A1" w:rsidRDefault="00592400" w:rsidP="00592400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</w:t>
            </w:r>
            <w:r w:rsidR="00253908"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s</w:t>
            </w: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Da</w:t>
            </w:r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1686" w:type="dxa"/>
          </w:tcPr>
          <w:p w14:paraId="5336A218" w14:textId="2E38FD6E" w:rsidR="00592400" w:rsidRPr="00E338A1" w:rsidRDefault="00592400" w:rsidP="00592400">
            <w:pPr>
              <w:pStyle w:val="RightAlignedText"/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</w:t>
            </w:r>
            <w:r w:rsidR="00253908"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eDate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4418" w:type="dxa"/>
          </w:tcPr>
          <w:p w14:paraId="71F55014" w14:textId="089C13F8" w:rsidR="00592400" w:rsidRPr="00E338A1" w:rsidRDefault="00592400" w:rsidP="00592400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TripHs.How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3663" w:type="dxa"/>
          </w:tcPr>
          <w:p w14:paraId="2E17A62A" w14:textId="04D7DD64" w:rsidR="00592400" w:rsidRDefault="0078177A" w:rsidP="00592400">
            <w:pPr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/>
                <w:lang w:eastAsia="zh-TW"/>
              </w:rPr>
              <w:t>{{</w:t>
            </w:r>
            <w:r w:rsidR="00345A9D">
              <w:rPr>
                <w:rFonts w:ascii="PMingLiU" w:eastAsia="PMingLiU" w:hAnsi="PMingLiU"/>
                <w:lang w:eastAsia="zh-TW"/>
              </w:rPr>
              <w:t>foreach</w:t>
            </w:r>
            <w:r w:rsidR="00C80B8E">
              <w:rPr>
                <w:rFonts w:ascii="PMingLiU" w:eastAsia="PMingLiU" w:hAnsi="PMingLiU" w:hint="eastAsia"/>
                <w:lang w:eastAsia="zh-TW"/>
              </w:rPr>
              <w:t>{{</w:t>
            </w:r>
            <w:proofErr w:type="spellStart"/>
            <w:r w:rsidR="00C80B8E">
              <w:rPr>
                <w:rFonts w:ascii="PMingLiU" w:eastAsia="PMingLiU" w:hAnsi="PMingLiU"/>
                <w:lang w:eastAsia="zh-TW"/>
              </w:rPr>
              <w:t>TripHs.</w:t>
            </w:r>
            <w:r w:rsidR="0073056F">
              <w:rPr>
                <w:rFonts w:ascii="PMingLiU" w:eastAsia="PMingLiU" w:hAnsi="PMingLiU"/>
                <w:lang w:eastAsia="zh-TW"/>
              </w:rPr>
              <w:t>Details</w:t>
            </w:r>
            <w:r w:rsidR="0040659F">
              <w:rPr>
                <w:rFonts w:ascii="PMingLiU" w:eastAsia="PMingLiU" w:hAnsi="PMingLiU"/>
                <w:lang w:eastAsia="zh-TW"/>
              </w:rPr>
              <w:t>.Text</w:t>
            </w:r>
            <w:proofErr w:type="spellEnd"/>
            <w:r w:rsidR="00C80B8E">
              <w:rPr>
                <w:rFonts w:ascii="PMingLiU" w:eastAsia="PMingLiU" w:hAnsi="PMingLiU" w:hint="eastAsia"/>
                <w:lang w:eastAsia="zh-TW"/>
              </w:rPr>
              <w:t>}}</w:t>
            </w:r>
            <w:r w:rsidR="00345A9D">
              <w:rPr>
                <w:rFonts w:ascii="PMingLiU" w:eastAsia="PMingLiU" w:hAnsi="PMingLiU"/>
                <w:lang w:eastAsia="zh-TW"/>
              </w:rPr>
              <w:t xml:space="preserve"> way to the {{</w:t>
            </w:r>
            <w:proofErr w:type="spellStart"/>
            <w:r w:rsidR="00345A9D">
              <w:rPr>
                <w:rFonts w:ascii="PMingLiU" w:eastAsia="PMingLiU" w:hAnsi="PMingLiU"/>
                <w:lang w:eastAsia="zh-TW"/>
              </w:rPr>
              <w:t>TripHs</w:t>
            </w:r>
            <w:r w:rsidR="00AD5893">
              <w:rPr>
                <w:rFonts w:ascii="PMingLiU" w:eastAsia="PMingLiU" w:hAnsi="PMingLiU"/>
                <w:lang w:eastAsia="zh-TW"/>
              </w:rPr>
              <w:t>.Details</w:t>
            </w:r>
            <w:r w:rsidR="00345A9D">
              <w:rPr>
                <w:rFonts w:ascii="PMingLiU" w:eastAsia="PMingLiU" w:hAnsi="PMingLiU"/>
                <w:lang w:eastAsia="zh-TW"/>
              </w:rPr>
              <w:t>.</w:t>
            </w:r>
            <w:r w:rsidR="0040659F">
              <w:rPr>
                <w:rFonts w:ascii="PMingLiU" w:eastAsia="PMingLiU" w:hAnsi="PMingLiU"/>
                <w:lang w:eastAsia="zh-TW"/>
              </w:rPr>
              <w:t>Value</w:t>
            </w:r>
            <w:proofErr w:type="spellEnd"/>
            <w:r w:rsidR="00345A9D">
              <w:rPr>
                <w:rFonts w:ascii="PMingLiU" w:eastAsia="PMingLiU" w:hAnsi="PMingLiU"/>
                <w:lang w:eastAsia="zh-TW"/>
              </w:rPr>
              <w:t>}}</w:t>
            </w:r>
            <w:proofErr w:type="spellStart"/>
            <w:r w:rsidR="00345A9D">
              <w:rPr>
                <w:rFonts w:ascii="PMingLiU" w:eastAsia="PMingLiU" w:hAnsi="PMingLiU"/>
                <w:lang w:eastAsia="zh-TW"/>
              </w:rPr>
              <w:t>endforeach</w:t>
            </w:r>
            <w:proofErr w:type="spellEnd"/>
            <w:r>
              <w:rPr>
                <w:rFonts w:ascii="PMingLiU" w:eastAsia="PMingLiU" w:hAnsi="PMingLiU"/>
                <w:lang w:eastAsia="zh-TW"/>
              </w:rPr>
              <w:t>}}</w:t>
            </w:r>
          </w:p>
        </w:tc>
      </w:tr>
    </w:tbl>
    <w:p w14:paraId="19F32154" w14:textId="77777777" w:rsidR="005C175A" w:rsidRPr="00163B26" w:rsidRDefault="005C175A" w:rsidP="00CA0EC2">
      <w:pPr>
        <w:rPr>
          <w:b/>
          <w:color w:val="355D7E" w:themeColor="accent2" w:themeShade="80"/>
        </w:rPr>
      </w:pPr>
    </w:p>
    <w:sectPr w:rsidR="005C175A" w:rsidRPr="00163B26" w:rsidSect="00163B26">
      <w:footerReference w:type="default" r:id="rId6"/>
      <w:pgSz w:w="12240" w:h="15840"/>
      <w:pgMar w:top="245" w:right="360" w:bottom="245" w:left="36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E838" w14:textId="77777777" w:rsidR="00A10E57" w:rsidRDefault="00A10E57">
      <w:pPr>
        <w:spacing w:before="0" w:after="0"/>
      </w:pPr>
      <w:r>
        <w:separator/>
      </w:r>
    </w:p>
  </w:endnote>
  <w:endnote w:type="continuationSeparator" w:id="0">
    <w:p w14:paraId="7600F981" w14:textId="77777777" w:rsidR="00A10E57" w:rsidRDefault="00A10E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2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1F67F" w14:textId="77777777" w:rsidR="005C175A" w:rsidRDefault="005C17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B838" w14:textId="77777777" w:rsidR="00A10E57" w:rsidRDefault="00A10E57">
      <w:pPr>
        <w:spacing w:before="0" w:after="0"/>
      </w:pPr>
      <w:r>
        <w:separator/>
      </w:r>
    </w:p>
  </w:footnote>
  <w:footnote w:type="continuationSeparator" w:id="0">
    <w:p w14:paraId="54496CE8" w14:textId="77777777" w:rsidR="00A10E57" w:rsidRDefault="00A10E5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4C"/>
    <w:rsid w:val="00035876"/>
    <w:rsid w:val="0004095D"/>
    <w:rsid w:val="00050250"/>
    <w:rsid w:val="00072243"/>
    <w:rsid w:val="00075CBA"/>
    <w:rsid w:val="000C14BF"/>
    <w:rsid w:val="000E7CEB"/>
    <w:rsid w:val="000F64CF"/>
    <w:rsid w:val="00101D55"/>
    <w:rsid w:val="001225D7"/>
    <w:rsid w:val="00163B26"/>
    <w:rsid w:val="00197444"/>
    <w:rsid w:val="002116BB"/>
    <w:rsid w:val="0021257D"/>
    <w:rsid w:val="00253908"/>
    <w:rsid w:val="002640A9"/>
    <w:rsid w:val="0027238B"/>
    <w:rsid w:val="002A1D9F"/>
    <w:rsid w:val="002B1729"/>
    <w:rsid w:val="002D2854"/>
    <w:rsid w:val="00325E19"/>
    <w:rsid w:val="00340538"/>
    <w:rsid w:val="00345A9D"/>
    <w:rsid w:val="0040659F"/>
    <w:rsid w:val="00432A8F"/>
    <w:rsid w:val="0044542A"/>
    <w:rsid w:val="004906DF"/>
    <w:rsid w:val="004F1DE0"/>
    <w:rsid w:val="00537A46"/>
    <w:rsid w:val="00592400"/>
    <w:rsid w:val="005B3515"/>
    <w:rsid w:val="005B4A66"/>
    <w:rsid w:val="005C175A"/>
    <w:rsid w:val="00611CAA"/>
    <w:rsid w:val="006D24C9"/>
    <w:rsid w:val="006E1920"/>
    <w:rsid w:val="006E29D6"/>
    <w:rsid w:val="006E366F"/>
    <w:rsid w:val="007121F0"/>
    <w:rsid w:val="0073056F"/>
    <w:rsid w:val="0073288E"/>
    <w:rsid w:val="007523E7"/>
    <w:rsid w:val="0078177A"/>
    <w:rsid w:val="007C1E0A"/>
    <w:rsid w:val="007E782B"/>
    <w:rsid w:val="00882B92"/>
    <w:rsid w:val="0089218D"/>
    <w:rsid w:val="008A451F"/>
    <w:rsid w:val="008C4630"/>
    <w:rsid w:val="00930E01"/>
    <w:rsid w:val="00954CD4"/>
    <w:rsid w:val="00A10E57"/>
    <w:rsid w:val="00A407E3"/>
    <w:rsid w:val="00A465FC"/>
    <w:rsid w:val="00A479EA"/>
    <w:rsid w:val="00A502F8"/>
    <w:rsid w:val="00AD5893"/>
    <w:rsid w:val="00AE5236"/>
    <w:rsid w:val="00AE739E"/>
    <w:rsid w:val="00B0615B"/>
    <w:rsid w:val="00B2497A"/>
    <w:rsid w:val="00BB3541"/>
    <w:rsid w:val="00BB547A"/>
    <w:rsid w:val="00BF6F75"/>
    <w:rsid w:val="00C80B8E"/>
    <w:rsid w:val="00C972BA"/>
    <w:rsid w:val="00CA0EC2"/>
    <w:rsid w:val="00CB6CFB"/>
    <w:rsid w:val="00CC2557"/>
    <w:rsid w:val="00D87E30"/>
    <w:rsid w:val="00DD0896"/>
    <w:rsid w:val="00E2224D"/>
    <w:rsid w:val="00E338A1"/>
    <w:rsid w:val="00E63DB8"/>
    <w:rsid w:val="00E745E5"/>
    <w:rsid w:val="00EB7853"/>
    <w:rsid w:val="00EC0E4F"/>
    <w:rsid w:val="00F017D8"/>
    <w:rsid w:val="00F04A11"/>
    <w:rsid w:val="00F25A5C"/>
    <w:rsid w:val="00F76E23"/>
    <w:rsid w:val="00F87232"/>
    <w:rsid w:val="00FB2E4C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1CC29"/>
  <w15:chartTrackingRefBased/>
  <w15:docId w15:val="{568E889C-20E8-4593-8BA5-44D42E6A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C"/>
  </w:style>
  <w:style w:type="paragraph" w:styleId="Heading1">
    <w:name w:val="heading 1"/>
    <w:basedOn w:val="Normal"/>
    <w:link w:val="Heading1Char"/>
    <w:uiPriority w:val="2"/>
    <w:unhideWhenUsed/>
    <w:qFormat/>
    <w:rsid w:val="00163B26"/>
    <w:pPr>
      <w:outlineLvl w:val="0"/>
    </w:pPr>
    <w:rPr>
      <w:rFonts w:asciiTheme="majorHAnsi" w:eastAsiaTheme="majorEastAsia" w:hAnsiTheme="majorHAnsi" w:cstheme="majorBidi"/>
      <w:b/>
      <w:color w:val="0E5563" w:themeColor="accent5"/>
      <w:szCs w:val="36"/>
    </w:rPr>
  </w:style>
  <w:style w:type="paragraph" w:styleId="Heading2">
    <w:name w:val="heading 2"/>
    <w:basedOn w:val="Normal"/>
    <w:link w:val="Heading2Char"/>
    <w:uiPriority w:val="2"/>
    <w:unhideWhenUsed/>
    <w:qFormat/>
    <w:rsid w:val="00163B26"/>
    <w:pPr>
      <w:jc w:val="right"/>
      <w:outlineLvl w:val="1"/>
    </w:pPr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paragraph" w:styleId="Heading3">
    <w:name w:val="heading 3"/>
    <w:basedOn w:val="Normal"/>
    <w:link w:val="Heading3Char"/>
    <w:uiPriority w:val="2"/>
    <w:unhideWhenUsed/>
    <w:qFormat/>
    <w:rsid w:val="00163B26"/>
    <w:pPr>
      <w:keepNext/>
      <w:keepLines/>
      <w:pBdr>
        <w:bottom w:val="single" w:sz="18" w:space="1" w:color="FFC40C" w:themeColor="accent4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804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163B26"/>
    <w:rPr>
      <w:rFonts w:asciiTheme="majorHAnsi" w:eastAsiaTheme="majorEastAsia" w:hAnsiTheme="majorHAnsi" w:cstheme="majorBidi"/>
      <w:b/>
      <w:color w:val="0E5563" w:themeColor="accent5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163B26"/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table" w:styleId="GridTable1Light-Accent6">
    <w:name w:val="Grid Table 1 Light Accent 6"/>
    <w:basedOn w:val="TableNormal"/>
    <w:uiPriority w:val="46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017D8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B85A22" w:themeColor="accent1" w:themeShade="BF"/>
      <w:sz w:val="18"/>
      <w:szCs w:val="18"/>
    </w:rPr>
  </w:style>
  <w:style w:type="paragraph" w:customStyle="1" w:styleId="RightAlignedText">
    <w:name w:val="Right Aligned Text"/>
    <w:basedOn w:val="Normal"/>
    <w:uiPriority w:val="3"/>
    <w:qFormat/>
    <w:pPr>
      <w:jc w:val="right"/>
    </w:pPr>
  </w:style>
  <w:style w:type="paragraph" w:styleId="Title">
    <w:name w:val="Title"/>
    <w:basedOn w:val="Normal"/>
    <w:link w:val="TitleChar"/>
    <w:uiPriority w:val="1"/>
    <w:qFormat/>
    <w:rsid w:val="0073288E"/>
    <w:pPr>
      <w:pBdr>
        <w:bottom w:val="single" w:sz="18" w:space="1" w:color="0E5563" w:themeColor="accent5"/>
      </w:pBdr>
      <w:spacing w:before="0" w:after="40"/>
      <w:contextualSpacing/>
      <w:jc w:val="center"/>
    </w:pPr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3288E"/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styleId="Strong">
    <w:name w:val="Strong"/>
    <w:uiPriority w:val="5"/>
    <w:unhideWhenUsed/>
    <w:qFormat/>
    <w:rsid w:val="00163B26"/>
    <w:rPr>
      <w:b/>
      <w:color w:val="355D7E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2"/>
    <w:rsid w:val="00163B26"/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00000" w:themeColor="text1"/>
      <w:kern w:val="21"/>
      <w:sz w:val="18"/>
      <w:szCs w:val="21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  <w14:ligatures w14:val="standar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kern w:val="21"/>
      <w:sz w:val="21"/>
      <w:szCs w:val="21"/>
      <w14:ligatures w14:val="standard"/>
    </w:rPr>
  </w:style>
  <w:style w:type="table" w:styleId="TableGrid">
    <w:name w:val="Table Grid"/>
    <w:basedOn w:val="TableNormal"/>
    <w:uiPriority w:val="39"/>
    <w:rsid w:val="008C463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AppData\Roaming\Microsoft\Templates\Travel%20expense%20repor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630980F8034D4DB0EF35E24080E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C96F-2F04-4060-A54B-9F2491EB9D3C}"/>
      </w:docPartPr>
      <w:docPartBody>
        <w:p w:rsidR="003D4C73" w:rsidRDefault="00000000">
          <w:pPr>
            <w:pStyle w:val="2A630980F8034D4DB0EF35E24080E060"/>
          </w:pPr>
          <w:r>
            <w:t>TRAVEL EXPENSES</w:t>
          </w:r>
        </w:p>
      </w:docPartBody>
    </w:docPart>
    <w:docPart>
      <w:docPartPr>
        <w:name w:val="D4923EED7444479DB12416BCB8656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6570-C9B6-4D18-B9C0-317DDFFB764E}"/>
      </w:docPartPr>
      <w:docPartBody>
        <w:p w:rsidR="003D4C73" w:rsidRDefault="00000000">
          <w:pPr>
            <w:pStyle w:val="D4923EED7444479DB12416BCB8656450"/>
          </w:pPr>
          <w:r>
            <w:t>Trip Hours</w:t>
          </w:r>
        </w:p>
      </w:docPartBody>
    </w:docPart>
    <w:docPart>
      <w:docPartPr>
        <w:name w:val="CAC48C3B806042598A038CBBE04E9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0BBD-6A3F-48A8-8095-1005F9C93EDA}"/>
      </w:docPartPr>
      <w:docPartBody>
        <w:p w:rsidR="003D4C73" w:rsidRDefault="00090987" w:rsidP="00090987">
          <w:pPr>
            <w:pStyle w:val="CAC48C3B806042598A038CBBE04E906A"/>
          </w:pPr>
          <w:r>
            <w:t>How spent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87"/>
    <w:rsid w:val="00050548"/>
    <w:rsid w:val="000513AA"/>
    <w:rsid w:val="00090987"/>
    <w:rsid w:val="003D4C73"/>
    <w:rsid w:val="004B4BCE"/>
    <w:rsid w:val="0070649F"/>
    <w:rsid w:val="00740C04"/>
    <w:rsid w:val="00E11BD9"/>
    <w:rsid w:val="00E5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630980F8034D4DB0EF35E24080E060">
    <w:name w:val="2A630980F8034D4DB0EF35E24080E060"/>
  </w:style>
  <w:style w:type="paragraph" w:customStyle="1" w:styleId="D4923EED7444479DB12416BCB8656450">
    <w:name w:val="D4923EED7444479DB12416BCB8656450"/>
  </w:style>
  <w:style w:type="character" w:styleId="Strong">
    <w:name w:val="Strong"/>
    <w:uiPriority w:val="5"/>
    <w:unhideWhenUsed/>
    <w:qFormat/>
    <w:rPr>
      <w:color w:val="2F5496" w:themeColor="accent1" w:themeShade="BF"/>
    </w:rPr>
  </w:style>
  <w:style w:type="paragraph" w:customStyle="1" w:styleId="CAC48C3B806042598A038CBBE04E906A">
    <w:name w:val="CAC48C3B806042598A038CBBE04E906A"/>
    <w:rsid w:val="00090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avel Expense">
  <a:themeElements>
    <a:clrScheme name="Custom 236">
      <a:dk1>
        <a:sysClr val="windowText" lastClr="000000"/>
      </a:dk1>
      <a:lt1>
        <a:sysClr val="window" lastClr="FFFFFF"/>
      </a:lt1>
      <a:dk2>
        <a:srgbClr val="08323A"/>
      </a:dk2>
      <a:lt2>
        <a:srgbClr val="CAD3D2"/>
      </a:lt2>
      <a:accent1>
        <a:srgbClr val="DD8047"/>
      </a:accent1>
      <a:accent2>
        <a:srgbClr val="94B6D2"/>
      </a:accent2>
      <a:accent3>
        <a:srgbClr val="787878"/>
      </a:accent3>
      <a:accent4>
        <a:srgbClr val="FFC40C"/>
      </a:accent4>
      <a:accent5>
        <a:srgbClr val="0E5563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expense report form.dotx</Template>
  <TotalTime>176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Eynar Haji</cp:lastModifiedBy>
  <cp:revision>149</cp:revision>
  <dcterms:created xsi:type="dcterms:W3CDTF">2022-09-17T00:40:00Z</dcterms:created>
  <dcterms:modified xsi:type="dcterms:W3CDTF">2023-02-20T12:53:00Z</dcterms:modified>
</cp:coreProperties>
</file>