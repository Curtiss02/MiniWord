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3813015"/>
        <w:placeholder>
          <w:docPart w:val="2A630980F8034D4DB0EF35E24080E060"/>
        </w:placeholder>
        <w:temporary/>
        <w:showingPlcHdr/>
        <w15:appearance w15:val="hidden"/>
      </w:sdtPr>
      <w:sdtContent>
        <w:p w14:paraId="68AE088B" w14:textId="165C3D17" w:rsidR="008C4630" w:rsidRDefault="004F1DE0" w:rsidP="007C1E0A">
          <w:pPr>
            <w:pStyle w:val="Title"/>
          </w:pPr>
          <w:r w:rsidRPr="007C1E0A">
            <w:t>TRAVEL EXPENSES</w:t>
          </w:r>
        </w:p>
      </w:sdtContent>
    </w:sdt>
    <w:p w14:paraId="2B567C0F" w14:textId="77777777" w:rsidR="00075CBA" w:rsidRDefault="00000000">
      <w:pPr>
        <w:pStyle w:val="Heading3"/>
      </w:pPr>
      <w:sdt>
        <w:sdtPr>
          <w:id w:val="-1616968686"/>
          <w:placeholder>
            <w:docPart w:val="D4923EED7444479DB12416BCB8656450"/>
          </w:placeholder>
          <w:temporary/>
          <w:showingPlcHdr/>
          <w15:appearance w15:val="hidden"/>
        </w:sdtPr>
        <w:sdtContent>
          <w:r w:rsidR="004F1DE0">
            <w:t>Trip Hours</w:t>
          </w:r>
        </w:sdtContent>
      </w:sdt>
    </w:p>
    <w:tbl>
      <w:tblPr>
        <w:tblStyle w:val="PlainTable3"/>
        <w:tblW w:w="4997" w:type="pct"/>
        <w:tblInd w:w="6" w:type="dxa"/>
        <w:tblLook w:val="0420" w:firstRow="1" w:lastRow="0" w:firstColumn="0" w:lastColumn="0" w:noHBand="0" w:noVBand="1"/>
        <w:tblDescription w:val="Trip hours table"/>
      </w:tblPr>
      <w:tblGrid>
        <w:gridCol w:w="1347"/>
        <w:gridCol w:w="1356"/>
        <w:gridCol w:w="1295"/>
        <w:gridCol w:w="7470"/>
      </w:tblGrid>
      <w:tr w:rsidR="00DE15A0" w14:paraId="1D2946C4" w14:textId="51A31174" w:rsidTr="00433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9" w:type="dxa"/>
            <w:shd w:val="clear" w:color="auto" w:fill="0E5563" w:themeFill="accent5"/>
          </w:tcPr>
          <w:p w14:paraId="2FE207FE" w14:textId="5FF1944B" w:rsidR="00E745E5" w:rsidRPr="00F017D8" w:rsidRDefault="00E745E5" w:rsidP="004906DF">
            <w:pPr>
              <w:pStyle w:val="Heading1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Start Date</w:t>
            </w:r>
          </w:p>
        </w:tc>
        <w:tc>
          <w:tcPr>
            <w:tcW w:w="1631" w:type="dxa"/>
            <w:shd w:val="clear" w:color="auto" w:fill="0E5563" w:themeFill="accent5"/>
          </w:tcPr>
          <w:p w14:paraId="0D596C20" w14:textId="524A49A5" w:rsidR="00E745E5" w:rsidRPr="00F017D8" w:rsidRDefault="00E745E5" w:rsidP="004906DF">
            <w:pPr>
              <w:pStyle w:val="Heading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End Date</w:t>
            </w:r>
          </w:p>
        </w:tc>
        <w:tc>
          <w:tcPr>
            <w:tcW w:w="3690" w:type="dxa"/>
            <w:shd w:val="clear" w:color="auto" w:fill="0E5563" w:themeFill="accent5"/>
          </w:tcPr>
          <w:p w14:paraId="3A95BABA" w14:textId="77777777" w:rsidR="00E745E5" w:rsidRPr="00F017D8" w:rsidRDefault="00000000" w:rsidP="004906DF">
            <w:pPr>
              <w:pStyle w:val="Heading1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618714453"/>
                <w:placeholder>
                  <w:docPart w:val="CAC48C3B806042598A038CBBE04E906A"/>
                </w:placeholder>
                <w:temporary/>
                <w:showingPlcHdr/>
                <w15:appearance w15:val="hidden"/>
              </w:sdtPr>
              <w:sdtContent>
                <w:r w:rsidR="00E745E5" w:rsidRPr="00F017D8">
                  <w:rPr>
                    <w:b/>
                    <w:color w:val="FFFFFF" w:themeColor="background1"/>
                  </w:rPr>
                  <w:t>How spent</w:t>
                </w:r>
              </w:sdtContent>
            </w:sdt>
          </w:p>
        </w:tc>
        <w:tc>
          <w:tcPr>
            <w:tcW w:w="4507" w:type="dxa"/>
            <w:shd w:val="clear" w:color="auto" w:fill="0E5563" w:themeFill="accent5"/>
          </w:tcPr>
          <w:p w14:paraId="77E17078" w14:textId="2AD7DBAB" w:rsidR="00E745E5" w:rsidRDefault="00E745E5" w:rsidP="004906DF">
            <w:pPr>
              <w:pStyle w:val="Heading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Photos </w:t>
            </w:r>
          </w:p>
        </w:tc>
      </w:tr>
      <w:tr w:rsidR="004334C8" w14:paraId="6B0DF58A" w14:textId="1EA4A9ED" w:rsidTr="00433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39" w:type="dxa"/>
          </w:tcPr>
          <w:p w14:paraId="538C94D5" w14:textId="401ECF56" w:rsidR="004334C8" w:rsidRPr="00E338A1" w:rsidRDefault="004334C8" w:rsidP="004334C8">
            <w:pPr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</w:t>
            </w: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sDa</w:t>
            </w:r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te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1631" w:type="dxa"/>
          </w:tcPr>
          <w:p w14:paraId="5336A218" w14:textId="2E38FD6E" w:rsidR="004334C8" w:rsidRPr="00E338A1" w:rsidRDefault="004334C8" w:rsidP="004334C8">
            <w:pPr>
              <w:pStyle w:val="RightAlignedText"/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TripHs.eDate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3690" w:type="dxa"/>
          </w:tcPr>
          <w:p w14:paraId="71F55014" w14:textId="089C13F8" w:rsidR="004334C8" w:rsidRPr="00E338A1" w:rsidRDefault="004334C8" w:rsidP="004334C8">
            <w:pPr>
              <w:spacing w:before="20" w:after="20"/>
              <w:rPr>
                <w:sz w:val="18"/>
                <w:szCs w:val="18"/>
              </w:rPr>
            </w:pPr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{{</w:t>
            </w:r>
            <w:proofErr w:type="spellStart"/>
            <w:r w:rsidRPr="00E338A1">
              <w:rPr>
                <w:rFonts w:ascii="PMingLiU" w:eastAsia="PMingLiU" w:hAnsi="PMingLiU"/>
                <w:sz w:val="18"/>
                <w:szCs w:val="18"/>
                <w:lang w:eastAsia="zh-TW"/>
              </w:rPr>
              <w:t>TripHs.How</w:t>
            </w:r>
            <w:proofErr w:type="spellEnd"/>
            <w:r w:rsidRPr="00E338A1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}}</w:t>
            </w:r>
          </w:p>
        </w:tc>
        <w:tc>
          <w:tcPr>
            <w:tcW w:w="4507" w:type="dxa"/>
          </w:tcPr>
          <w:p w14:paraId="2E17A62A" w14:textId="7F038D79" w:rsidR="004334C8" w:rsidRDefault="00174E06" w:rsidP="004334C8">
            <w:pPr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/>
                <w:lang w:eastAsia="zh-TW"/>
              </w:rPr>
              <w:t>{{</w:t>
            </w:r>
            <w:r w:rsidR="004334C8">
              <w:rPr>
                <w:rFonts w:ascii="PMingLiU" w:eastAsia="PMingLiU" w:hAnsi="PMingLiU"/>
                <w:lang w:eastAsia="zh-TW"/>
              </w:rPr>
              <w:t>foreach</w:t>
            </w:r>
            <w:r>
              <w:rPr>
                <w:rFonts w:ascii="PMingLiU" w:eastAsia="PMingLiU" w:hAnsi="PMingLiU"/>
                <w:lang w:eastAsia="zh-TW"/>
              </w:rPr>
              <w:t>{{</w:t>
            </w:r>
            <w:r w:rsidR="006757AA">
              <w:rPr>
                <w:rFonts w:ascii="PMingLiU" w:eastAsia="PMingLiU" w:hAnsi="PMingLiU"/>
                <w:lang w:eastAsia="zh-TW"/>
              </w:rPr>
              <w:t>if(</w:t>
            </w:r>
            <w:r w:rsidR="004334C8">
              <w:rPr>
                <w:rFonts w:ascii="PMingLiU" w:eastAsia="PMingLiU" w:hAnsi="PMingLiU" w:hint="eastAsia"/>
                <w:lang w:eastAsia="zh-TW"/>
              </w:rPr>
              <w:t>{{</w:t>
            </w:r>
            <w:r w:rsidR="004334C8">
              <w:rPr>
                <w:rFonts w:ascii="PMingLiU" w:eastAsia="PMingLiU" w:hAnsi="PMingLiU"/>
                <w:lang w:eastAsia="zh-TW"/>
              </w:rPr>
              <w:t>TripHs.Details.Text</w:t>
            </w:r>
            <w:r w:rsidR="004334C8">
              <w:rPr>
                <w:rFonts w:ascii="PMingLiU" w:eastAsia="PMingLiU" w:hAnsi="PMingLiU" w:hint="eastAsia"/>
                <w:lang w:eastAsia="zh-TW"/>
              </w:rPr>
              <w:t>}}</w:t>
            </w:r>
            <w:r w:rsidR="006757AA">
              <w:rPr>
                <w:rFonts w:ascii="PMingLiU" w:eastAsia="PMingLiU" w:hAnsi="PMingLiU"/>
                <w:lang w:eastAsia="zh-TW"/>
              </w:rPr>
              <w:t>,==,Air)if</w:t>
            </w:r>
            <w:r w:rsidR="00DA2270">
              <w:rPr>
                <w:rFonts w:ascii="PMingLiU" w:eastAsia="PMingLiU" w:hAnsi="PMingLiU" w:hint="eastAsia"/>
                <w:lang w:eastAsia="zh-TW"/>
              </w:rPr>
              <w:t>{{</w:t>
            </w:r>
            <w:r w:rsidR="00DA2270">
              <w:rPr>
                <w:rFonts w:ascii="PMingLiU" w:eastAsia="PMingLiU" w:hAnsi="PMingLiU"/>
                <w:lang w:eastAsia="zh-TW"/>
              </w:rPr>
              <w:t>TripHs.Details.Text</w:t>
            </w:r>
            <w:r w:rsidR="00DA2270">
              <w:rPr>
                <w:rFonts w:ascii="PMingLiU" w:eastAsia="PMingLiU" w:hAnsi="PMingLiU" w:hint="eastAsia"/>
                <w:lang w:eastAsia="zh-TW"/>
              </w:rPr>
              <w:t>}}</w:t>
            </w:r>
            <w:r w:rsidR="004334C8">
              <w:rPr>
                <w:rFonts w:ascii="PMingLiU" w:eastAsia="PMingLiU" w:hAnsi="PMingLiU"/>
                <w:lang w:eastAsia="zh-TW"/>
              </w:rPr>
              <w:t xml:space="preserve"> way to the {{TripHs.Details.Value}}</w:t>
            </w:r>
            <w:r w:rsidR="006757AA">
              <w:rPr>
                <w:rFonts w:ascii="PMingLiU" w:eastAsia="PMingLiU" w:hAnsi="PMingLiU"/>
                <w:lang w:eastAsia="zh-TW"/>
              </w:rPr>
              <w:t>endif</w:t>
            </w:r>
            <w:r>
              <w:rPr>
                <w:rFonts w:ascii="PMingLiU" w:eastAsia="PMingLiU" w:hAnsi="PMingLiU"/>
                <w:lang w:eastAsia="zh-TW"/>
              </w:rPr>
              <w:t>}}{{</w:t>
            </w:r>
            <w:r w:rsidR="006757AA">
              <w:rPr>
                <w:rFonts w:ascii="PMingLiU" w:eastAsia="PMingLiU" w:hAnsi="PMingLiU"/>
                <w:lang w:eastAsia="zh-TW"/>
              </w:rPr>
              <w:t>if(</w:t>
            </w:r>
            <w:r w:rsidR="006757AA">
              <w:rPr>
                <w:rFonts w:ascii="PMingLiU" w:eastAsia="PMingLiU" w:hAnsi="PMingLiU" w:hint="eastAsia"/>
                <w:lang w:eastAsia="zh-TW"/>
              </w:rPr>
              <w:t>{{</w:t>
            </w:r>
            <w:r w:rsidR="006757AA">
              <w:rPr>
                <w:rFonts w:ascii="PMingLiU" w:eastAsia="PMingLiU" w:hAnsi="PMingLiU"/>
                <w:lang w:eastAsia="zh-TW"/>
              </w:rPr>
              <w:t>TripHs.Details.Text</w:t>
            </w:r>
            <w:r w:rsidR="006757AA">
              <w:rPr>
                <w:rFonts w:ascii="PMingLiU" w:eastAsia="PMingLiU" w:hAnsi="PMingLiU" w:hint="eastAsia"/>
                <w:lang w:eastAsia="zh-TW"/>
              </w:rPr>
              <w:t>}}</w:t>
            </w:r>
            <w:r w:rsidR="006757AA">
              <w:rPr>
                <w:rFonts w:ascii="PMingLiU" w:eastAsia="PMingLiU" w:hAnsi="PMingLiU"/>
                <w:lang w:eastAsia="zh-TW"/>
              </w:rPr>
              <w:t>,==,Hotel)if</w:t>
            </w:r>
            <w:r w:rsidR="00DA2270">
              <w:rPr>
                <w:rFonts w:ascii="PMingLiU" w:eastAsia="PMingLiU" w:hAnsi="PMingLiU" w:hint="eastAsia"/>
                <w:lang w:eastAsia="zh-TW"/>
              </w:rPr>
              <w:t>{{</w:t>
            </w:r>
            <w:r w:rsidR="00DA2270">
              <w:rPr>
                <w:rFonts w:ascii="PMingLiU" w:eastAsia="PMingLiU" w:hAnsi="PMingLiU"/>
                <w:lang w:eastAsia="zh-TW"/>
              </w:rPr>
              <w:t>TripHs.Details.Text</w:t>
            </w:r>
            <w:r w:rsidR="00DA2270">
              <w:rPr>
                <w:rFonts w:ascii="PMingLiU" w:eastAsia="PMingLiU" w:hAnsi="PMingLiU" w:hint="eastAsia"/>
                <w:lang w:eastAsia="zh-TW"/>
              </w:rPr>
              <w:t>}}</w:t>
            </w:r>
            <w:r w:rsidR="006757AA">
              <w:rPr>
                <w:rFonts w:ascii="PMingLiU" w:eastAsia="PMingLiU" w:hAnsi="PMingLiU"/>
                <w:lang w:eastAsia="zh-TW"/>
              </w:rPr>
              <w:t xml:space="preserve"> way to the {{</w:t>
            </w:r>
            <w:proofErr w:type="spellStart"/>
            <w:r w:rsidR="006757AA">
              <w:rPr>
                <w:rFonts w:ascii="PMingLiU" w:eastAsia="PMingLiU" w:hAnsi="PMingLiU"/>
                <w:lang w:eastAsia="zh-TW"/>
              </w:rPr>
              <w:t>TripHs.Details.Value</w:t>
            </w:r>
            <w:proofErr w:type="spellEnd"/>
            <w:r w:rsidR="006757AA">
              <w:rPr>
                <w:rFonts w:ascii="PMingLiU" w:eastAsia="PMingLiU" w:hAnsi="PMingLiU"/>
                <w:lang w:eastAsia="zh-TW"/>
              </w:rPr>
              <w:t>}}endif</w:t>
            </w:r>
            <w:r>
              <w:rPr>
                <w:rFonts w:ascii="PMingLiU" w:eastAsia="PMingLiU" w:hAnsi="PMingLiU"/>
                <w:lang w:eastAsia="zh-TW"/>
              </w:rPr>
              <w:t>}}</w:t>
            </w:r>
            <w:proofErr w:type="spellStart"/>
            <w:r w:rsidR="004334C8">
              <w:rPr>
                <w:rFonts w:ascii="PMingLiU" w:eastAsia="PMingLiU" w:hAnsi="PMingLiU"/>
                <w:lang w:eastAsia="zh-TW"/>
              </w:rPr>
              <w:t>endforeach</w:t>
            </w:r>
            <w:proofErr w:type="spellEnd"/>
            <w:r>
              <w:rPr>
                <w:rFonts w:ascii="PMingLiU" w:eastAsia="PMingLiU" w:hAnsi="PMingLiU"/>
                <w:lang w:eastAsia="zh-TW"/>
              </w:rPr>
              <w:t>}}</w:t>
            </w:r>
          </w:p>
        </w:tc>
      </w:tr>
    </w:tbl>
    <w:p w14:paraId="19F32154" w14:textId="77777777" w:rsidR="005C175A" w:rsidRPr="00163B26" w:rsidRDefault="005C175A" w:rsidP="00CA0EC2">
      <w:pPr>
        <w:rPr>
          <w:b/>
          <w:color w:val="355D7E" w:themeColor="accent2" w:themeShade="80"/>
        </w:rPr>
      </w:pPr>
    </w:p>
    <w:sectPr w:rsidR="005C175A" w:rsidRPr="00163B26" w:rsidSect="00163B26">
      <w:footerReference w:type="default" r:id="rId6"/>
      <w:pgSz w:w="12240" w:h="15840"/>
      <w:pgMar w:top="245" w:right="360" w:bottom="245" w:left="36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7637C" w14:textId="77777777" w:rsidR="00134DB9" w:rsidRDefault="00134DB9">
      <w:pPr>
        <w:spacing w:before="0" w:after="0"/>
      </w:pPr>
      <w:r>
        <w:separator/>
      </w:r>
    </w:p>
  </w:endnote>
  <w:endnote w:type="continuationSeparator" w:id="0">
    <w:p w14:paraId="29505CB8" w14:textId="77777777" w:rsidR="00134DB9" w:rsidRDefault="00134D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12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1F67F" w14:textId="77777777" w:rsidR="005C175A" w:rsidRDefault="005C17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E7EC" w14:textId="77777777" w:rsidR="00134DB9" w:rsidRDefault="00134DB9">
      <w:pPr>
        <w:spacing w:before="0" w:after="0"/>
      </w:pPr>
      <w:r>
        <w:separator/>
      </w:r>
    </w:p>
  </w:footnote>
  <w:footnote w:type="continuationSeparator" w:id="0">
    <w:p w14:paraId="295B25D0" w14:textId="77777777" w:rsidR="00134DB9" w:rsidRDefault="00134DB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4C"/>
    <w:rsid w:val="00035876"/>
    <w:rsid w:val="0004095D"/>
    <w:rsid w:val="00050250"/>
    <w:rsid w:val="00072243"/>
    <w:rsid w:val="00075CBA"/>
    <w:rsid w:val="000C14BF"/>
    <w:rsid w:val="000E7CEB"/>
    <w:rsid w:val="000F64CF"/>
    <w:rsid w:val="00101D55"/>
    <w:rsid w:val="001225D7"/>
    <w:rsid w:val="00134DB9"/>
    <w:rsid w:val="00163B26"/>
    <w:rsid w:val="00174E06"/>
    <w:rsid w:val="00197444"/>
    <w:rsid w:val="001E054A"/>
    <w:rsid w:val="002116BB"/>
    <w:rsid w:val="0021257D"/>
    <w:rsid w:val="00253908"/>
    <w:rsid w:val="002640A9"/>
    <w:rsid w:val="0027238B"/>
    <w:rsid w:val="002A1D9F"/>
    <w:rsid w:val="002B1729"/>
    <w:rsid w:val="002B7DAE"/>
    <w:rsid w:val="002D2854"/>
    <w:rsid w:val="002F406D"/>
    <w:rsid w:val="003063B3"/>
    <w:rsid w:val="00325E19"/>
    <w:rsid w:val="00340538"/>
    <w:rsid w:val="00345A9D"/>
    <w:rsid w:val="0040659F"/>
    <w:rsid w:val="00432A8F"/>
    <w:rsid w:val="004334C8"/>
    <w:rsid w:val="0044542A"/>
    <w:rsid w:val="004906DF"/>
    <w:rsid w:val="004F1DE0"/>
    <w:rsid w:val="00537A46"/>
    <w:rsid w:val="00554E48"/>
    <w:rsid w:val="0059090D"/>
    <w:rsid w:val="00592400"/>
    <w:rsid w:val="005A1409"/>
    <w:rsid w:val="005B3515"/>
    <w:rsid w:val="005B4A66"/>
    <w:rsid w:val="005C175A"/>
    <w:rsid w:val="00611CAA"/>
    <w:rsid w:val="006757AA"/>
    <w:rsid w:val="006D24C9"/>
    <w:rsid w:val="006E1920"/>
    <w:rsid w:val="006E29D6"/>
    <w:rsid w:val="006E366F"/>
    <w:rsid w:val="007121F0"/>
    <w:rsid w:val="0073056F"/>
    <w:rsid w:val="0073288E"/>
    <w:rsid w:val="007523E7"/>
    <w:rsid w:val="0078177A"/>
    <w:rsid w:val="007C1E0A"/>
    <w:rsid w:val="007E782B"/>
    <w:rsid w:val="00882B92"/>
    <w:rsid w:val="0089218D"/>
    <w:rsid w:val="008A29C5"/>
    <w:rsid w:val="008A451F"/>
    <w:rsid w:val="008A6842"/>
    <w:rsid w:val="008C4630"/>
    <w:rsid w:val="008D2EB0"/>
    <w:rsid w:val="00930E01"/>
    <w:rsid w:val="0094359C"/>
    <w:rsid w:val="00954CD4"/>
    <w:rsid w:val="00A10E57"/>
    <w:rsid w:val="00A27CA6"/>
    <w:rsid w:val="00A407E3"/>
    <w:rsid w:val="00A465FC"/>
    <w:rsid w:val="00A479EA"/>
    <w:rsid w:val="00A502F8"/>
    <w:rsid w:val="00AD5893"/>
    <w:rsid w:val="00AE5236"/>
    <w:rsid w:val="00AE739E"/>
    <w:rsid w:val="00B0615B"/>
    <w:rsid w:val="00B2497A"/>
    <w:rsid w:val="00BB3541"/>
    <w:rsid w:val="00BB547A"/>
    <w:rsid w:val="00BF6F75"/>
    <w:rsid w:val="00C80B8E"/>
    <w:rsid w:val="00C972BA"/>
    <w:rsid w:val="00CA0EC2"/>
    <w:rsid w:val="00CB6CFB"/>
    <w:rsid w:val="00CC2557"/>
    <w:rsid w:val="00D87E30"/>
    <w:rsid w:val="00DA2270"/>
    <w:rsid w:val="00DD0896"/>
    <w:rsid w:val="00DE15A0"/>
    <w:rsid w:val="00E2224D"/>
    <w:rsid w:val="00E338A1"/>
    <w:rsid w:val="00E63DB8"/>
    <w:rsid w:val="00E745E5"/>
    <w:rsid w:val="00E876A6"/>
    <w:rsid w:val="00EB7853"/>
    <w:rsid w:val="00EC0E4F"/>
    <w:rsid w:val="00F017D8"/>
    <w:rsid w:val="00F04A11"/>
    <w:rsid w:val="00F25A5C"/>
    <w:rsid w:val="00F61ED1"/>
    <w:rsid w:val="00F76E23"/>
    <w:rsid w:val="00F87232"/>
    <w:rsid w:val="00FB2E4C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1CC29"/>
  <w15:chartTrackingRefBased/>
  <w15:docId w15:val="{568E889C-20E8-4593-8BA5-44D42E6A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8C"/>
  </w:style>
  <w:style w:type="paragraph" w:styleId="Heading1">
    <w:name w:val="heading 1"/>
    <w:basedOn w:val="Normal"/>
    <w:link w:val="Heading1Char"/>
    <w:uiPriority w:val="2"/>
    <w:unhideWhenUsed/>
    <w:qFormat/>
    <w:rsid w:val="00163B26"/>
    <w:pPr>
      <w:outlineLvl w:val="0"/>
    </w:pPr>
    <w:rPr>
      <w:rFonts w:asciiTheme="majorHAnsi" w:eastAsiaTheme="majorEastAsia" w:hAnsiTheme="majorHAnsi" w:cstheme="majorBidi"/>
      <w:b/>
      <w:color w:val="0E5563" w:themeColor="accent5"/>
      <w:szCs w:val="36"/>
    </w:rPr>
  </w:style>
  <w:style w:type="paragraph" w:styleId="Heading2">
    <w:name w:val="heading 2"/>
    <w:basedOn w:val="Normal"/>
    <w:link w:val="Heading2Char"/>
    <w:uiPriority w:val="2"/>
    <w:unhideWhenUsed/>
    <w:qFormat/>
    <w:rsid w:val="00163B26"/>
    <w:pPr>
      <w:jc w:val="right"/>
      <w:outlineLvl w:val="1"/>
    </w:pPr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paragraph" w:styleId="Heading3">
    <w:name w:val="heading 3"/>
    <w:basedOn w:val="Normal"/>
    <w:link w:val="Heading3Char"/>
    <w:uiPriority w:val="2"/>
    <w:unhideWhenUsed/>
    <w:qFormat/>
    <w:rsid w:val="00163B26"/>
    <w:pPr>
      <w:keepNext/>
      <w:keepLines/>
      <w:pBdr>
        <w:bottom w:val="single" w:sz="18" w:space="1" w:color="FFC40C" w:themeColor="accent4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sz w:val="18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8047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163B26"/>
    <w:rPr>
      <w:rFonts w:asciiTheme="majorHAnsi" w:eastAsiaTheme="majorEastAsia" w:hAnsiTheme="majorHAnsi" w:cstheme="majorBidi"/>
      <w:b/>
      <w:color w:val="0E5563" w:themeColor="accent5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163B26"/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table" w:styleId="GridTable1Light-Accent6">
    <w:name w:val="Grid Table 1 Light Accent 6"/>
    <w:basedOn w:val="TableNormal"/>
    <w:uiPriority w:val="46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017D8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2F2F2" w:themeFill="background1" w:themeFillShade="F2"/>
    </w:tcPr>
    <w:tblStylePr w:type="firstRow">
      <w:rPr>
        <w:b/>
        <w:bCs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pPr>
      <w:spacing w:after="0"/>
    </w:pPr>
    <w:rPr>
      <w:caps/>
      <w:color w:val="B85A22" w:themeColor="accent1" w:themeShade="BF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caps/>
      <w:color w:val="B85A22" w:themeColor="accent1" w:themeShade="BF"/>
      <w:sz w:val="18"/>
      <w:szCs w:val="18"/>
    </w:rPr>
  </w:style>
  <w:style w:type="paragraph" w:customStyle="1" w:styleId="RightAlignedText">
    <w:name w:val="Right Aligned Text"/>
    <w:basedOn w:val="Normal"/>
    <w:uiPriority w:val="3"/>
    <w:qFormat/>
    <w:pPr>
      <w:jc w:val="right"/>
    </w:pPr>
  </w:style>
  <w:style w:type="paragraph" w:styleId="Title">
    <w:name w:val="Title"/>
    <w:basedOn w:val="Normal"/>
    <w:link w:val="TitleChar"/>
    <w:uiPriority w:val="1"/>
    <w:qFormat/>
    <w:rsid w:val="0073288E"/>
    <w:pPr>
      <w:pBdr>
        <w:bottom w:val="single" w:sz="18" w:space="1" w:color="0E5563" w:themeColor="accent5"/>
      </w:pBdr>
      <w:spacing w:before="0" w:after="40"/>
      <w:contextualSpacing/>
      <w:jc w:val="center"/>
    </w:pPr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3288E"/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styleId="Strong">
    <w:name w:val="Strong"/>
    <w:uiPriority w:val="5"/>
    <w:unhideWhenUsed/>
    <w:qFormat/>
    <w:rsid w:val="00163B26"/>
    <w:rPr>
      <w:b/>
      <w:color w:val="355D7E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2"/>
    <w:rsid w:val="00163B26"/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00000" w:themeColor="text1"/>
      <w:kern w:val="21"/>
      <w:sz w:val="18"/>
      <w:szCs w:val="21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000000" w:themeColor="text1"/>
      <w:kern w:val="21"/>
      <w:sz w:val="18"/>
      <w:szCs w:val="21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b/>
      <w:color w:val="000000" w:themeColor="text1"/>
      <w:kern w:val="21"/>
      <w:sz w:val="18"/>
      <w:szCs w:val="21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/>
      <w:iCs/>
      <w:color w:val="272727" w:themeColor="text1" w:themeTint="D8"/>
      <w:kern w:val="21"/>
      <w:sz w:val="21"/>
      <w:szCs w:val="21"/>
      <w14:ligatures w14:val="standar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kern w:val="21"/>
      <w:sz w:val="21"/>
      <w:szCs w:val="21"/>
      <w14:ligatures w14:val="standard"/>
    </w:rPr>
  </w:style>
  <w:style w:type="table" w:styleId="TableGrid">
    <w:name w:val="Table Grid"/>
    <w:basedOn w:val="TableNormal"/>
    <w:uiPriority w:val="39"/>
    <w:rsid w:val="008C463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5A0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5A0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AppData\Roaming\Microsoft\Templates\Travel%20expense%20report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630980F8034D4DB0EF35E24080E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C96F-2F04-4060-A54B-9F2491EB9D3C}"/>
      </w:docPartPr>
      <w:docPartBody>
        <w:p w:rsidR="003D4C73" w:rsidRDefault="00000000">
          <w:pPr>
            <w:pStyle w:val="2A630980F8034D4DB0EF35E24080E060"/>
          </w:pPr>
          <w:r>
            <w:t>TRAVEL EXPENSES</w:t>
          </w:r>
        </w:p>
      </w:docPartBody>
    </w:docPart>
    <w:docPart>
      <w:docPartPr>
        <w:name w:val="D4923EED7444479DB12416BCB8656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6570-C9B6-4D18-B9C0-317DDFFB764E}"/>
      </w:docPartPr>
      <w:docPartBody>
        <w:p w:rsidR="003D4C73" w:rsidRDefault="00000000">
          <w:pPr>
            <w:pStyle w:val="D4923EED7444479DB12416BCB8656450"/>
          </w:pPr>
          <w:r>
            <w:t>Trip Hours</w:t>
          </w:r>
        </w:p>
      </w:docPartBody>
    </w:docPart>
    <w:docPart>
      <w:docPartPr>
        <w:name w:val="CAC48C3B806042598A038CBBE04E9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0BBD-6A3F-48A8-8095-1005F9C93EDA}"/>
      </w:docPartPr>
      <w:docPartBody>
        <w:p w:rsidR="003D4C73" w:rsidRDefault="00090987" w:rsidP="00090987">
          <w:pPr>
            <w:pStyle w:val="CAC48C3B806042598A038CBBE04E906A"/>
          </w:pPr>
          <w:r>
            <w:t>How spent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87"/>
    <w:rsid w:val="00015F77"/>
    <w:rsid w:val="00050548"/>
    <w:rsid w:val="000513AA"/>
    <w:rsid w:val="00090987"/>
    <w:rsid w:val="00310412"/>
    <w:rsid w:val="003D4C73"/>
    <w:rsid w:val="004B4BCE"/>
    <w:rsid w:val="00556122"/>
    <w:rsid w:val="00577579"/>
    <w:rsid w:val="0070649F"/>
    <w:rsid w:val="00740C04"/>
    <w:rsid w:val="00BA4F21"/>
    <w:rsid w:val="00E11BD9"/>
    <w:rsid w:val="00E5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630980F8034D4DB0EF35E24080E060">
    <w:name w:val="2A630980F8034D4DB0EF35E24080E060"/>
  </w:style>
  <w:style w:type="paragraph" w:customStyle="1" w:styleId="D4923EED7444479DB12416BCB8656450">
    <w:name w:val="D4923EED7444479DB12416BCB8656450"/>
  </w:style>
  <w:style w:type="character" w:styleId="Strong">
    <w:name w:val="Strong"/>
    <w:uiPriority w:val="5"/>
    <w:unhideWhenUsed/>
    <w:qFormat/>
    <w:rPr>
      <w:color w:val="2F5496" w:themeColor="accent1" w:themeShade="BF"/>
    </w:rPr>
  </w:style>
  <w:style w:type="paragraph" w:customStyle="1" w:styleId="CAC48C3B806042598A038CBBE04E906A">
    <w:name w:val="CAC48C3B806042598A038CBBE04E906A"/>
    <w:rsid w:val="000909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avel Expense">
  <a:themeElements>
    <a:clrScheme name="Custom 236">
      <a:dk1>
        <a:sysClr val="windowText" lastClr="000000"/>
      </a:dk1>
      <a:lt1>
        <a:sysClr val="window" lastClr="FFFFFF"/>
      </a:lt1>
      <a:dk2>
        <a:srgbClr val="08323A"/>
      </a:dk2>
      <a:lt2>
        <a:srgbClr val="CAD3D2"/>
      </a:lt2>
      <a:accent1>
        <a:srgbClr val="DD8047"/>
      </a:accent1>
      <a:accent2>
        <a:srgbClr val="94B6D2"/>
      </a:accent2>
      <a:accent3>
        <a:srgbClr val="787878"/>
      </a:accent3>
      <a:accent4>
        <a:srgbClr val="FFC40C"/>
      </a:accent4>
      <a:accent5>
        <a:srgbClr val="0E5563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C:\Users\Wei\AppData\Roaming\Microsoft\Templates\Travel expense report form.dotx</Template>
  <TotalTime>183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Eynar Haji</cp:lastModifiedBy>
  <cp:revision>195</cp:revision>
  <dcterms:created xsi:type="dcterms:W3CDTF">2022-09-17T00:40:00Z</dcterms:created>
  <dcterms:modified xsi:type="dcterms:W3CDTF">2023-08-08T13:22:00Z</dcterms:modified>
</cp:coreProperties>
</file>